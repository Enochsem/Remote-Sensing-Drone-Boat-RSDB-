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AF" w:rsidRDefault="004065AF" w:rsidP="00511D01">
      <w:pPr>
        <w:tabs>
          <w:tab w:val="left" w:pos="0"/>
        </w:tabs>
        <w:jc w:val="center"/>
        <w:rPr>
          <w:b/>
        </w:rPr>
      </w:pPr>
    </w:p>
    <w:p w:rsidR="004065AF" w:rsidRDefault="004065AF" w:rsidP="00511D01">
      <w:pPr>
        <w:tabs>
          <w:tab w:val="left" w:pos="0"/>
        </w:tabs>
        <w:jc w:val="center"/>
        <w:rPr>
          <w:b/>
        </w:rPr>
      </w:pPr>
    </w:p>
    <w:p w:rsidR="00511D01" w:rsidRPr="00511D01" w:rsidRDefault="00511D01" w:rsidP="00511D01">
      <w:pPr>
        <w:tabs>
          <w:tab w:val="left" w:pos="0"/>
        </w:tabs>
        <w:jc w:val="center"/>
        <w:rPr>
          <w:b/>
        </w:rPr>
      </w:pPr>
      <w:r w:rsidRPr="00511D01">
        <w:rPr>
          <w:b/>
        </w:rPr>
        <w:t>UNIVERSITY OF CAPE COAST</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Pr="0080473D" w:rsidRDefault="00922090" w:rsidP="00922090">
      <w:pPr>
        <w:jc w:val="center"/>
        <w:rPr>
          <w:b/>
        </w:rPr>
      </w:pPr>
      <w:r w:rsidRPr="0080473D">
        <w:rPr>
          <w:b/>
        </w:rPr>
        <w:t xml:space="preserve">THE TITLE OF THE </w:t>
      </w:r>
      <w:r w:rsidR="00ED47DD">
        <w:rPr>
          <w:b/>
        </w:rPr>
        <w:t>PROJECT WORK</w:t>
      </w:r>
      <w:r w:rsidRPr="0080473D">
        <w:rPr>
          <w:b/>
        </w:rPr>
        <w:t xml:space="preserve"> IN ALL </w:t>
      </w:r>
    </w:p>
    <w:p w:rsidR="00922090" w:rsidRPr="0080473D" w:rsidRDefault="00443EC1" w:rsidP="00922090">
      <w:pPr>
        <w:jc w:val="center"/>
        <w:rPr>
          <w:b/>
        </w:rPr>
      </w:pPr>
      <w:r>
        <w:rPr>
          <w:b/>
        </w:rPr>
        <w:t>CAPITAL LETTERS</w:t>
      </w:r>
      <w:r w:rsidR="0024559C">
        <w:rPr>
          <w:b/>
        </w:rPr>
        <w:t>,</w:t>
      </w:r>
      <w:r>
        <w:rPr>
          <w:b/>
        </w:rPr>
        <w:t xml:space="preserve"> BOLD AND CENT</w:t>
      </w:r>
      <w:r w:rsidR="00922090" w:rsidRPr="0080473D">
        <w:rPr>
          <w:b/>
        </w:rPr>
        <w:t>RED</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922090" w:rsidRPr="0080473D" w:rsidRDefault="00922090" w:rsidP="00922090">
      <w:pPr>
        <w:jc w:val="center"/>
        <w:rPr>
          <w:b/>
        </w:rPr>
      </w:pPr>
      <w:proofErr w:type="gramStart"/>
      <w:r w:rsidRPr="0080473D">
        <w:rPr>
          <w:b/>
        </w:rPr>
        <w:t>YOUR</w:t>
      </w:r>
      <w:proofErr w:type="gramEnd"/>
      <w:r w:rsidRPr="0080473D">
        <w:rPr>
          <w:b/>
        </w:rPr>
        <w:t xml:space="preserve"> NAM</w:t>
      </w:r>
      <w:r w:rsidR="00443EC1">
        <w:rPr>
          <w:b/>
        </w:rPr>
        <w:t>E IN ALL CAPITALS</w:t>
      </w:r>
      <w:r w:rsidR="0024559C">
        <w:rPr>
          <w:b/>
        </w:rPr>
        <w:t>,</w:t>
      </w:r>
      <w:r w:rsidR="00443EC1">
        <w:rPr>
          <w:b/>
        </w:rPr>
        <w:t xml:space="preserve"> BOLD AND CENT</w:t>
      </w:r>
      <w:r w:rsidRPr="0080473D">
        <w:rPr>
          <w:b/>
        </w:rPr>
        <w:t>RED</w:t>
      </w: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11D01" w:rsidRDefault="00511D01"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930CDA" w:rsidRDefault="00930CDA" w:rsidP="00511D01">
      <w:pPr>
        <w:tabs>
          <w:tab w:val="left" w:pos="0"/>
        </w:tabs>
        <w:jc w:val="center"/>
      </w:pPr>
    </w:p>
    <w:p w:rsidR="005431F0" w:rsidRDefault="005431F0" w:rsidP="00511D01">
      <w:pPr>
        <w:tabs>
          <w:tab w:val="left" w:pos="0"/>
        </w:tabs>
        <w:jc w:val="center"/>
      </w:pPr>
    </w:p>
    <w:p w:rsidR="005431F0" w:rsidRDefault="005431F0" w:rsidP="00511D01">
      <w:pPr>
        <w:tabs>
          <w:tab w:val="left" w:pos="0"/>
        </w:tabs>
        <w:jc w:val="center"/>
      </w:pPr>
    </w:p>
    <w:p w:rsidR="004579BB" w:rsidRDefault="00511D01" w:rsidP="004579BB">
      <w:pPr>
        <w:tabs>
          <w:tab w:val="left" w:pos="0"/>
        </w:tabs>
        <w:jc w:val="center"/>
        <w:rPr>
          <w:rFonts w:ascii="Lucida Grande" w:hAnsi="Lucida Grande" w:cs="Lucida Grande"/>
          <w:b/>
          <w:color w:val="000000"/>
        </w:rPr>
      </w:pPr>
      <w:r w:rsidRPr="00511D01">
        <w:rPr>
          <w:b/>
        </w:rPr>
        <w:t>YEAR</w:t>
      </w:r>
      <w:r w:rsidR="00BF3BB0">
        <w:rPr>
          <w:b/>
        </w:rPr>
        <w:t xml:space="preserve"> OF AWARD</w:t>
      </w: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4579BB" w:rsidRDefault="004579BB"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922090" w:rsidRDefault="00922090" w:rsidP="004579BB">
      <w:pPr>
        <w:tabs>
          <w:tab w:val="left" w:pos="0"/>
        </w:tabs>
        <w:jc w:val="center"/>
        <w:rPr>
          <w:rFonts w:ascii="Lucida Grande" w:hAnsi="Lucida Grande" w:cs="Lucida Grande"/>
          <w:b/>
          <w:color w:val="000000"/>
        </w:rPr>
      </w:pPr>
    </w:p>
    <w:p w:rsidR="004579BB" w:rsidRPr="0080473D" w:rsidRDefault="004579BB" w:rsidP="004579BB">
      <w:pPr>
        <w:tabs>
          <w:tab w:val="left" w:pos="0"/>
        </w:tabs>
        <w:jc w:val="center"/>
      </w:pPr>
      <w:r w:rsidRPr="0080473D">
        <w:rPr>
          <w:rFonts w:ascii="Lucida Grande" w:hAnsi="Lucida Grande" w:cs="Lucida Grande"/>
          <w:b/>
          <w:color w:val="000000"/>
        </w:rPr>
        <w:t>©</w:t>
      </w:r>
      <w:r w:rsidR="0002605C" w:rsidRPr="00A546BD">
        <w:t>Year (e.g</w:t>
      </w:r>
      <w:r w:rsidR="0002605C">
        <w:rPr>
          <w:rFonts w:ascii="Lucida Grande" w:hAnsi="Lucida Grande" w:cs="Lucida Grande"/>
          <w:b/>
          <w:color w:val="000000"/>
        </w:rPr>
        <w:t>.</w:t>
      </w:r>
      <w:r w:rsidR="00671C43">
        <w:rPr>
          <w:rFonts w:ascii="Lucida Grande" w:hAnsi="Lucida Grande" w:cs="Lucida Grande"/>
          <w:b/>
          <w:color w:val="000000"/>
        </w:rPr>
        <w:t xml:space="preserve">, </w:t>
      </w:r>
      <w:r w:rsidRPr="0080473D">
        <w:t>201</w:t>
      </w:r>
      <w:r w:rsidR="0002605C">
        <w:t>5)</w:t>
      </w:r>
    </w:p>
    <w:p w:rsidR="004579BB" w:rsidRPr="0080473D" w:rsidRDefault="004579BB" w:rsidP="004579BB">
      <w:pPr>
        <w:tabs>
          <w:tab w:val="left" w:pos="0"/>
        </w:tabs>
        <w:jc w:val="center"/>
      </w:pPr>
      <w:r w:rsidRPr="0080473D">
        <w:t>Y</w:t>
      </w:r>
      <w:r>
        <w:t>our full name (lower caps</w:t>
      </w:r>
      <w:r w:rsidR="004C393B">
        <w:t xml:space="preserve"> e.g.</w:t>
      </w:r>
      <w:r w:rsidR="0044278D">
        <w:t>,</w:t>
      </w:r>
      <w:r w:rsidR="004C393B">
        <w:t xml:space="preserve"> </w:t>
      </w:r>
      <w:r w:rsidR="00922090">
        <w:t xml:space="preserve">Michael </w:t>
      </w:r>
      <w:proofErr w:type="spellStart"/>
      <w:r w:rsidR="00922090">
        <w:t>Ayikwei</w:t>
      </w:r>
      <w:proofErr w:type="spellEnd"/>
      <w:r w:rsidR="00462BFF">
        <w:t xml:space="preserve"> </w:t>
      </w:r>
      <w:proofErr w:type="spellStart"/>
      <w:r w:rsidR="00922090">
        <w:t>Quarshie</w:t>
      </w:r>
      <w:proofErr w:type="spellEnd"/>
      <w:r>
        <w:t>)</w:t>
      </w:r>
    </w:p>
    <w:p w:rsidR="00BF22C8" w:rsidRDefault="004579BB" w:rsidP="004579BB">
      <w:pPr>
        <w:jc w:val="center"/>
      </w:pPr>
      <w:r>
        <w:t>University of Cape Coast</w:t>
      </w:r>
    </w:p>
    <w:p w:rsidR="001A2DB0" w:rsidRDefault="001A2DB0" w:rsidP="001A2DB0"/>
    <w:p w:rsidR="001A2DB0" w:rsidRDefault="001A2DB0" w:rsidP="001A2DB0">
      <w:pPr>
        <w:sectPr w:rsidR="001A2DB0" w:rsidSect="00B9289F">
          <w:footerReference w:type="first" r:id="rId8"/>
          <w:pgSz w:w="11909" w:h="16834" w:code="9"/>
          <w:pgMar w:top="1440" w:right="1440" w:bottom="1440" w:left="2880" w:header="1440" w:footer="1080" w:gutter="0"/>
          <w:pgNumType w:fmt="lowerRoman"/>
          <w:cols w:space="720"/>
          <w:docGrid w:linePitch="360"/>
        </w:sectPr>
      </w:pPr>
    </w:p>
    <w:p w:rsidR="00F95456" w:rsidRDefault="00F95456" w:rsidP="000A05E4">
      <w:pPr>
        <w:jc w:val="center"/>
        <w:rPr>
          <w:b/>
        </w:rPr>
      </w:pPr>
    </w:p>
    <w:p w:rsidR="00F95456" w:rsidRDefault="00F95456" w:rsidP="000A05E4">
      <w:pPr>
        <w:jc w:val="center"/>
        <w:rPr>
          <w:b/>
        </w:rPr>
      </w:pPr>
    </w:p>
    <w:p w:rsidR="003D27EE" w:rsidRPr="00586307" w:rsidRDefault="00364ED3" w:rsidP="000A05E4">
      <w:pPr>
        <w:jc w:val="center"/>
        <w:rPr>
          <w:b/>
        </w:rPr>
      </w:pPr>
      <w:r w:rsidRPr="00586307">
        <w:rPr>
          <w:b/>
        </w:rPr>
        <w:t>UNIVERSITY OF CAPE COAST</w:t>
      </w:r>
    </w:p>
    <w:p w:rsidR="00B904AA" w:rsidRPr="0080473D" w:rsidRDefault="00B904AA" w:rsidP="000A05E4">
      <w:pPr>
        <w:jc w:val="center"/>
      </w:pP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052860" w:rsidRPr="0080473D" w:rsidRDefault="00052860" w:rsidP="000A05E4">
      <w:pPr>
        <w:jc w:val="center"/>
      </w:pPr>
    </w:p>
    <w:p w:rsidR="003D27EE" w:rsidRPr="0080473D" w:rsidRDefault="003D27EE" w:rsidP="000A05E4">
      <w:pPr>
        <w:jc w:val="center"/>
      </w:pPr>
    </w:p>
    <w:p w:rsidR="00052860" w:rsidRPr="0080473D" w:rsidRDefault="00052860" w:rsidP="000A05E4">
      <w:pPr>
        <w:jc w:val="center"/>
      </w:pPr>
    </w:p>
    <w:p w:rsidR="003D27EE" w:rsidRPr="0080473D" w:rsidRDefault="003D27EE" w:rsidP="000A05E4">
      <w:pPr>
        <w:jc w:val="center"/>
        <w:rPr>
          <w:b/>
        </w:rPr>
      </w:pPr>
      <w:r w:rsidRPr="0080473D">
        <w:rPr>
          <w:b/>
        </w:rPr>
        <w:t xml:space="preserve">THE TITLE OF THE </w:t>
      </w:r>
      <w:r w:rsidR="006C0210">
        <w:rPr>
          <w:b/>
        </w:rPr>
        <w:t>PROJECT WORK</w:t>
      </w:r>
      <w:r w:rsidRPr="0080473D">
        <w:rPr>
          <w:b/>
        </w:rPr>
        <w:t xml:space="preserve"> IN ALL </w:t>
      </w:r>
    </w:p>
    <w:p w:rsidR="003D27EE" w:rsidRPr="0080473D" w:rsidRDefault="003D27EE" w:rsidP="000A05E4">
      <w:pPr>
        <w:jc w:val="center"/>
        <w:rPr>
          <w:b/>
        </w:rPr>
      </w:pPr>
      <w:r w:rsidRPr="0080473D">
        <w:rPr>
          <w:b/>
        </w:rPr>
        <w:t>CAPITAL LETTERS</w:t>
      </w:r>
      <w:r w:rsidR="00315543">
        <w:rPr>
          <w:b/>
        </w:rPr>
        <w:t>, BOLD AND CENT</w:t>
      </w:r>
      <w:r w:rsidRPr="0080473D">
        <w:rPr>
          <w:b/>
        </w:rPr>
        <w:t>RED</w:t>
      </w:r>
    </w:p>
    <w:p w:rsidR="003D27EE" w:rsidRPr="0080473D" w:rsidRDefault="003D27EE" w:rsidP="000A05E4">
      <w:pPr>
        <w:jc w:val="center"/>
      </w:pPr>
    </w:p>
    <w:p w:rsidR="00B904AA" w:rsidRPr="0080473D" w:rsidRDefault="00B904AA" w:rsidP="000A05E4">
      <w:pPr>
        <w:jc w:val="center"/>
      </w:pPr>
    </w:p>
    <w:p w:rsidR="00B904AA" w:rsidRPr="0080473D" w:rsidRDefault="00B904AA" w:rsidP="000A05E4">
      <w:pPr>
        <w:jc w:val="center"/>
      </w:pPr>
    </w:p>
    <w:p w:rsidR="003D27EE" w:rsidRDefault="00114739" w:rsidP="000A05E4">
      <w:pPr>
        <w:jc w:val="center"/>
      </w:pPr>
      <w:r>
        <w:t>BY</w:t>
      </w:r>
    </w:p>
    <w:p w:rsidR="00922090" w:rsidRPr="0080473D" w:rsidRDefault="00922090" w:rsidP="000A05E4">
      <w:pPr>
        <w:jc w:val="center"/>
      </w:pPr>
    </w:p>
    <w:p w:rsidR="003D27EE" w:rsidRPr="0080473D" w:rsidRDefault="003D27EE" w:rsidP="000A05E4">
      <w:pPr>
        <w:jc w:val="center"/>
        <w:rPr>
          <w:b/>
        </w:rPr>
      </w:pPr>
      <w:proofErr w:type="gramStart"/>
      <w:r w:rsidRPr="0080473D">
        <w:rPr>
          <w:b/>
        </w:rPr>
        <w:t>YOUR</w:t>
      </w:r>
      <w:proofErr w:type="gramEnd"/>
      <w:r w:rsidRPr="0080473D">
        <w:rPr>
          <w:b/>
        </w:rPr>
        <w:t xml:space="preserve"> NAME IN ALL CAPITALS</w:t>
      </w:r>
      <w:r w:rsidR="00044F13">
        <w:rPr>
          <w:b/>
        </w:rPr>
        <w:t>, BOLD AND CENT</w:t>
      </w:r>
      <w:r w:rsidRPr="0080473D">
        <w:rPr>
          <w:b/>
        </w:rPr>
        <w:t>RED</w:t>
      </w:r>
    </w:p>
    <w:p w:rsidR="00B904AA" w:rsidRPr="0080473D" w:rsidRDefault="00B904AA" w:rsidP="000A05E4">
      <w:pPr>
        <w:jc w:val="center"/>
      </w:pPr>
    </w:p>
    <w:p w:rsidR="00F95456" w:rsidRDefault="00F95456" w:rsidP="00364ED3">
      <w:pPr>
        <w:jc w:val="center"/>
      </w:pPr>
    </w:p>
    <w:p w:rsidR="00F95456" w:rsidRDefault="00F95456" w:rsidP="00364ED3">
      <w:pPr>
        <w:jc w:val="center"/>
      </w:pPr>
    </w:p>
    <w:p w:rsidR="00F95456" w:rsidRDefault="00F95456" w:rsidP="00364ED3">
      <w:pPr>
        <w:jc w:val="center"/>
      </w:pPr>
    </w:p>
    <w:p w:rsidR="00364ED3" w:rsidRPr="0080473D" w:rsidRDefault="00132D36" w:rsidP="00364ED3">
      <w:pPr>
        <w:jc w:val="center"/>
      </w:pPr>
      <w:r>
        <w:t>Project Work</w:t>
      </w:r>
      <w:r w:rsidR="00364ED3" w:rsidRPr="0080473D">
        <w:t xml:space="preserve"> submitted to the </w:t>
      </w:r>
      <w:r w:rsidR="00302691" w:rsidRPr="0080473D">
        <w:t>[</w:t>
      </w:r>
      <w:r w:rsidR="00364ED3" w:rsidRPr="001D0021">
        <w:t xml:space="preserve">Department of </w:t>
      </w:r>
      <w:r w:rsidR="00302691" w:rsidRPr="001D0021">
        <w:t>Candidate</w:t>
      </w:r>
      <w:r w:rsidR="00302691" w:rsidRPr="0080473D">
        <w:t xml:space="preserve">] </w:t>
      </w:r>
      <w:r w:rsidR="00364ED3" w:rsidRPr="0080473D">
        <w:t xml:space="preserve">of the </w:t>
      </w:r>
      <w:r w:rsidR="00302691" w:rsidRPr="0080473D">
        <w:t>[</w:t>
      </w:r>
      <w:r w:rsidR="00364ED3" w:rsidRPr="001D0021">
        <w:t>Faculty</w:t>
      </w:r>
      <w:r w:rsidR="00302691" w:rsidRPr="001D0021">
        <w:t xml:space="preserve">/School </w:t>
      </w:r>
      <w:r w:rsidR="00364ED3" w:rsidRPr="001D0021">
        <w:t xml:space="preserve">of </w:t>
      </w:r>
      <w:r w:rsidR="00302691" w:rsidRPr="001D0021">
        <w:t>Candidate</w:t>
      </w:r>
      <w:r w:rsidR="00302691" w:rsidRPr="0080473D">
        <w:t xml:space="preserve">], </w:t>
      </w:r>
      <w:r w:rsidR="00364ED3" w:rsidRPr="0080473D">
        <w:t xml:space="preserve">University of Cape Coast, in partial </w:t>
      </w:r>
      <w:r w:rsidR="00C27E20">
        <w:t>fulfil</w:t>
      </w:r>
      <w:r w:rsidR="00302691" w:rsidRPr="0080473D">
        <w:t>ment</w:t>
      </w:r>
      <w:r w:rsidR="00364ED3" w:rsidRPr="0080473D">
        <w:t xml:space="preserve"> of the requirements for the award of </w:t>
      </w:r>
      <w:r w:rsidR="00F01D1A">
        <w:t>Bachelor of Science</w:t>
      </w:r>
      <w:r w:rsidR="00364ED3" w:rsidRPr="0080473D">
        <w:t xml:space="preserve"> degree in </w:t>
      </w:r>
      <w:r w:rsidR="00302691" w:rsidRPr="0080473D">
        <w:t>[</w:t>
      </w:r>
      <w:r w:rsidR="00302691" w:rsidRPr="001D0021">
        <w:t>discipline of candidate</w:t>
      </w:r>
      <w:r w:rsidR="00302691" w:rsidRPr="0080473D">
        <w:t xml:space="preserve">] </w:t>
      </w:r>
    </w:p>
    <w:p w:rsidR="00B904AA" w:rsidRPr="0080473D" w:rsidRDefault="00B904AA" w:rsidP="000A05E4">
      <w:pPr>
        <w:jc w:val="center"/>
      </w:pPr>
    </w:p>
    <w:p w:rsidR="00302691" w:rsidRPr="0080473D" w:rsidRDefault="00302691" w:rsidP="000A05E4">
      <w:pPr>
        <w:jc w:val="center"/>
      </w:pPr>
    </w:p>
    <w:p w:rsidR="00302691" w:rsidRPr="0080473D" w:rsidRDefault="00302691" w:rsidP="000A05E4">
      <w:pPr>
        <w:jc w:val="center"/>
      </w:pPr>
    </w:p>
    <w:p w:rsidR="00302691" w:rsidRPr="0080473D" w:rsidRDefault="00302691" w:rsidP="000A05E4">
      <w:pPr>
        <w:jc w:val="center"/>
      </w:pPr>
    </w:p>
    <w:p w:rsidR="001A2DB0" w:rsidRDefault="0055649E" w:rsidP="000A05E4">
      <w:pPr>
        <w:jc w:val="center"/>
      </w:pPr>
      <w:r w:rsidRPr="001D0021">
        <w:t>M</w:t>
      </w:r>
      <w:r w:rsidR="0031375B" w:rsidRPr="001D0021">
        <w:t>ONTH</w:t>
      </w:r>
      <w:r w:rsidRPr="001D0021">
        <w:t xml:space="preserve"> </w:t>
      </w:r>
      <w:r w:rsidR="00A87ECA" w:rsidRPr="001D0021">
        <w:t>YEAR</w:t>
      </w:r>
    </w:p>
    <w:p w:rsidR="001A2DB0" w:rsidRDefault="001A2DB0" w:rsidP="001A2DB0"/>
    <w:p w:rsidR="001A2DB0" w:rsidRDefault="001A2DB0" w:rsidP="000A05E4">
      <w:pPr>
        <w:jc w:val="center"/>
        <w:sectPr w:rsidR="001A2DB0" w:rsidSect="00B9289F">
          <w:footerReference w:type="default" r:id="rId9"/>
          <w:footerReference w:type="first" r:id="rId10"/>
          <w:pgSz w:w="11909" w:h="16834" w:code="9"/>
          <w:pgMar w:top="1440" w:right="1440" w:bottom="1440" w:left="2880" w:header="1440" w:footer="1080" w:gutter="0"/>
          <w:pgNumType w:fmt="lowerRoman" w:start="1"/>
          <w:cols w:space="720"/>
          <w:titlePg/>
          <w:docGrid w:linePitch="360"/>
        </w:sectPr>
      </w:pPr>
    </w:p>
    <w:p w:rsidR="00CB78ED" w:rsidRPr="00586307" w:rsidRDefault="00CB78ED" w:rsidP="00D96B4F">
      <w:pPr>
        <w:pStyle w:val="Heading1"/>
      </w:pPr>
      <w:bookmarkStart w:id="0" w:name="_Toc429429229"/>
      <w:r w:rsidRPr="00586307">
        <w:lastRenderedPageBreak/>
        <w:t>DECLARATION</w:t>
      </w:r>
      <w:bookmarkEnd w:id="0"/>
    </w:p>
    <w:p w:rsidR="00CB78ED" w:rsidRPr="00E728B9" w:rsidRDefault="00CB78ED" w:rsidP="00B9289F">
      <w:pPr>
        <w:spacing w:line="480" w:lineRule="auto"/>
        <w:jc w:val="center"/>
        <w:rPr>
          <w:b/>
        </w:rPr>
      </w:pPr>
    </w:p>
    <w:p w:rsidR="00CB78ED" w:rsidRPr="00E728B9" w:rsidRDefault="00CB78ED" w:rsidP="00AC5F86">
      <w:pPr>
        <w:spacing w:line="480" w:lineRule="auto"/>
        <w:jc w:val="both"/>
        <w:rPr>
          <w:b/>
        </w:rPr>
      </w:pPr>
      <w:r w:rsidRPr="00E728B9">
        <w:rPr>
          <w:b/>
        </w:rPr>
        <w:t>Candidate’s Declaration</w:t>
      </w:r>
    </w:p>
    <w:p w:rsidR="00CB78ED" w:rsidRPr="00E728B9" w:rsidRDefault="00CB78ED" w:rsidP="00322151">
      <w:pPr>
        <w:pStyle w:val="UCCMainText"/>
      </w:pPr>
      <w:r w:rsidRPr="00E728B9">
        <w:t xml:space="preserve">I hereby declare that this </w:t>
      </w:r>
      <w:r w:rsidR="004F26F8">
        <w:t>project work</w:t>
      </w:r>
      <w:r w:rsidRPr="00E728B9">
        <w:t xml:space="preserve"> is the result of my own original research and that no part of it has been presented for another degree in this university or elsewhere.</w:t>
      </w:r>
    </w:p>
    <w:p w:rsidR="00B9289F" w:rsidRDefault="00B9289F" w:rsidP="00AC5F86">
      <w:pPr>
        <w:spacing w:line="480" w:lineRule="auto"/>
        <w:jc w:val="both"/>
      </w:pPr>
    </w:p>
    <w:p w:rsidR="00CB78ED" w:rsidRPr="00E728B9" w:rsidRDefault="00CB78ED" w:rsidP="00AC5F86">
      <w:pPr>
        <w:spacing w:line="480" w:lineRule="auto"/>
        <w:jc w:val="both"/>
      </w:pPr>
      <w:r w:rsidRPr="00E728B9">
        <w:t>Candidate’s Signature</w:t>
      </w:r>
      <w:proofErr w:type="gramStart"/>
      <w:r w:rsidR="00B9289F">
        <w:t>:</w:t>
      </w:r>
      <w:r w:rsidRPr="00E728B9">
        <w:t>........</w:t>
      </w:r>
      <w:r w:rsidR="00B9289F">
        <w:t>..</w:t>
      </w:r>
      <w:r w:rsidRPr="00E728B9">
        <w:t>.......................</w:t>
      </w:r>
      <w:r w:rsidR="00B9289F">
        <w:t>...................</w:t>
      </w:r>
      <w:proofErr w:type="gramEnd"/>
      <w:r w:rsidR="00B9289F">
        <w:t xml:space="preserve"> Date</w:t>
      </w:r>
      <w:proofErr w:type="gramStart"/>
      <w:r w:rsidR="00B9289F">
        <w:t>:</w:t>
      </w:r>
      <w:r w:rsidRPr="00E728B9">
        <w:t>...........................</w:t>
      </w:r>
      <w:proofErr w:type="gramEnd"/>
    </w:p>
    <w:p w:rsidR="00CB78ED" w:rsidRPr="00E728B9" w:rsidRDefault="00CB78ED" w:rsidP="00AC5F86">
      <w:pPr>
        <w:spacing w:line="480" w:lineRule="auto"/>
        <w:jc w:val="both"/>
      </w:pPr>
      <w:r w:rsidRPr="00E728B9">
        <w:t xml:space="preserve">Name:   </w:t>
      </w:r>
      <w:r w:rsidR="00AC5F86">
        <w:t>e.g.</w:t>
      </w:r>
      <w:r w:rsidR="00626D82">
        <w:t>,</w:t>
      </w:r>
      <w:r w:rsidR="00AC5F86">
        <w:t xml:space="preserve"> </w:t>
      </w:r>
      <w:r w:rsidR="00B9289F">
        <w:t xml:space="preserve">Michael </w:t>
      </w:r>
      <w:proofErr w:type="spellStart"/>
      <w:r w:rsidR="00B9289F">
        <w:t>Ayikwei</w:t>
      </w:r>
      <w:proofErr w:type="spellEnd"/>
      <w:r w:rsidR="00626D82">
        <w:t xml:space="preserve"> </w:t>
      </w:r>
      <w:proofErr w:type="spellStart"/>
      <w:r w:rsidR="00B9289F">
        <w:t>Quars</w:t>
      </w:r>
      <w:r w:rsidR="00AC5F86">
        <w:t>hie</w:t>
      </w:r>
      <w:proofErr w:type="spellEnd"/>
    </w:p>
    <w:p w:rsidR="00B9289F" w:rsidRDefault="00B9289F" w:rsidP="00AC5F86">
      <w:pPr>
        <w:spacing w:line="480" w:lineRule="auto"/>
        <w:jc w:val="both"/>
        <w:rPr>
          <w:b/>
        </w:rPr>
      </w:pPr>
    </w:p>
    <w:p w:rsidR="00CB78ED" w:rsidRPr="00E728B9" w:rsidRDefault="00A87669" w:rsidP="00AC5F86">
      <w:pPr>
        <w:spacing w:line="480" w:lineRule="auto"/>
        <w:jc w:val="both"/>
        <w:rPr>
          <w:b/>
        </w:rPr>
      </w:pPr>
      <w:r>
        <w:rPr>
          <w:b/>
        </w:rPr>
        <w:t>Supervisor’s</w:t>
      </w:r>
      <w:r w:rsidR="00CB78ED" w:rsidRPr="00E728B9">
        <w:rPr>
          <w:b/>
        </w:rPr>
        <w:t xml:space="preserve"> Declaration</w:t>
      </w:r>
    </w:p>
    <w:p w:rsidR="00CB78ED" w:rsidRPr="00E728B9" w:rsidRDefault="00A87669" w:rsidP="00322151">
      <w:pPr>
        <w:pStyle w:val="UCCMainText"/>
      </w:pPr>
      <w:r>
        <w:t>I</w:t>
      </w:r>
      <w:r w:rsidR="00CB78ED" w:rsidRPr="00E728B9">
        <w:t xml:space="preserve"> hereby declare that the preparation and presentation of the </w:t>
      </w:r>
      <w:r w:rsidR="00C82E4E">
        <w:t>project work</w:t>
      </w:r>
      <w:r w:rsidR="00CB78ED" w:rsidRPr="00E728B9">
        <w:t xml:space="preserve"> were supervised in accordance with the guidelines on supervision of thesis laid down by the University </w:t>
      </w:r>
      <w:proofErr w:type="gramStart"/>
      <w:r w:rsidR="00CB78ED" w:rsidRPr="00E728B9">
        <w:t>of</w:t>
      </w:r>
      <w:proofErr w:type="gramEnd"/>
      <w:r w:rsidR="00CB78ED" w:rsidRPr="00E728B9">
        <w:t xml:space="preserve"> Cape Coast.</w:t>
      </w:r>
    </w:p>
    <w:p w:rsidR="00CB78ED" w:rsidRPr="00E728B9" w:rsidRDefault="00CB78ED" w:rsidP="00AC5F86">
      <w:pPr>
        <w:spacing w:line="480" w:lineRule="auto"/>
        <w:jc w:val="both"/>
      </w:pPr>
    </w:p>
    <w:p w:rsidR="00CB78ED" w:rsidRPr="00E728B9" w:rsidRDefault="00CB78ED" w:rsidP="00AC5F86">
      <w:pPr>
        <w:spacing w:line="480" w:lineRule="auto"/>
        <w:jc w:val="both"/>
      </w:pPr>
      <w:r w:rsidRPr="00E728B9">
        <w:t>Supervisor’s Signature</w:t>
      </w:r>
      <w:proofErr w:type="gramStart"/>
      <w:r w:rsidR="00AC5F86">
        <w:t>:</w:t>
      </w:r>
      <w:r w:rsidRPr="00E728B9">
        <w:t>................................</w:t>
      </w:r>
      <w:r w:rsidR="00AC5F86">
        <w:t>....</w:t>
      </w:r>
      <w:r w:rsidR="00A63BB0">
        <w:t>...........</w:t>
      </w:r>
      <w:proofErr w:type="gramEnd"/>
      <w:r w:rsidRPr="00E728B9">
        <w:t xml:space="preserve">   Date</w:t>
      </w:r>
      <w:proofErr w:type="gramStart"/>
      <w:r w:rsidR="00AC5F86">
        <w:t>:</w:t>
      </w:r>
      <w:r w:rsidRPr="00E728B9">
        <w:t>.........................</w:t>
      </w:r>
      <w:proofErr w:type="gramEnd"/>
    </w:p>
    <w:p w:rsidR="00CB78ED" w:rsidRPr="00E728B9" w:rsidRDefault="00AC5F86" w:rsidP="00AC5F86">
      <w:pPr>
        <w:spacing w:line="480" w:lineRule="auto"/>
        <w:jc w:val="both"/>
      </w:pPr>
      <w:r>
        <w:t>Name: e.g.</w:t>
      </w:r>
      <w:r w:rsidR="006B66FE">
        <w:t>,</w:t>
      </w:r>
      <w:r>
        <w:t xml:space="preserve"> Prof. Edward </w:t>
      </w:r>
      <w:proofErr w:type="spellStart"/>
      <w:r>
        <w:t>Marfo</w:t>
      </w:r>
      <w:proofErr w:type="spellEnd"/>
      <w:r w:rsidR="006B66FE">
        <w:t xml:space="preserve"> </w:t>
      </w:r>
      <w:proofErr w:type="spellStart"/>
      <w:r>
        <w:t>Yiadom</w:t>
      </w:r>
      <w:proofErr w:type="spellEnd"/>
    </w:p>
    <w:p w:rsidR="00B9289F" w:rsidRDefault="00B9289F" w:rsidP="00AC5F86">
      <w:pPr>
        <w:spacing w:line="480" w:lineRule="auto"/>
        <w:jc w:val="both"/>
      </w:pPr>
    </w:p>
    <w:p w:rsidR="007D052A" w:rsidRDefault="007D052A" w:rsidP="00AC5F86">
      <w:pPr>
        <w:spacing w:line="480" w:lineRule="auto"/>
        <w:jc w:val="both"/>
        <w:sectPr w:rsidR="007D052A" w:rsidSect="00B9289F">
          <w:footerReference w:type="first" r:id="rId11"/>
          <w:pgSz w:w="11909" w:h="16834" w:code="9"/>
          <w:pgMar w:top="1440" w:right="1440" w:bottom="1440" w:left="2880" w:header="1440" w:footer="1080" w:gutter="0"/>
          <w:pgNumType w:fmt="lowerRoman" w:start="2"/>
          <w:cols w:space="720"/>
          <w:titlePg/>
          <w:docGrid w:linePitch="360"/>
        </w:sectPr>
      </w:pPr>
    </w:p>
    <w:p w:rsidR="0024443F" w:rsidRPr="00586307" w:rsidRDefault="0024443F" w:rsidP="00D96B4F">
      <w:pPr>
        <w:pStyle w:val="Heading1"/>
      </w:pPr>
      <w:bookmarkStart w:id="1" w:name="_Toc429429230"/>
      <w:r w:rsidRPr="00586307">
        <w:lastRenderedPageBreak/>
        <w:t>ABSTRACT</w:t>
      </w:r>
      <w:bookmarkEnd w:id="1"/>
    </w:p>
    <w:p w:rsidR="0024443F" w:rsidRDefault="002F07CA" w:rsidP="00322151">
      <w:pPr>
        <w:pStyle w:val="UCCMainText"/>
      </w:pPr>
      <w:r>
        <w:t xml:space="preserve">The body of the abstract begins here and is typed double spaced. </w:t>
      </w:r>
      <w:r w:rsidR="008D4D71">
        <w:t xml:space="preserve">The </w:t>
      </w:r>
      <w:r>
        <w:t xml:space="preserve">abstract is limited to </w:t>
      </w:r>
      <w:r w:rsidR="008D4D71">
        <w:t xml:space="preserve">one page. It </w:t>
      </w:r>
      <w:r w:rsidR="008D4D71" w:rsidRPr="00ED094F">
        <w:t xml:space="preserve">should </w:t>
      </w:r>
      <w:r w:rsidR="008D4D71">
        <w:t>be</w:t>
      </w:r>
      <w:r w:rsidR="008D4D71" w:rsidRPr="00ED094F">
        <w:t xml:space="preserve"> a brief summary of what the report is about and what </w:t>
      </w:r>
      <w:r w:rsidR="0079100E" w:rsidRPr="00ED094F">
        <w:t>the conclusions</w:t>
      </w:r>
      <w:r w:rsidR="008D4D71" w:rsidRPr="00ED094F">
        <w:t xml:space="preserve"> are.  It should include the following components:  purpose of the research, methodology, findings/results, and conc</w:t>
      </w:r>
      <w:r w:rsidR="008D4D71">
        <w:t>lusion</w:t>
      </w:r>
      <w:r w:rsidR="00C6742A">
        <w:t>(s)</w:t>
      </w:r>
      <w:r w:rsidR="008D4D71">
        <w:t xml:space="preserve"> and/or recommendations. It should not include anything that is not in </w:t>
      </w:r>
      <w:r w:rsidR="0079100E">
        <w:t>the text</w:t>
      </w:r>
      <w:r w:rsidR="008D4D71">
        <w:t>. It should be blocked (no indentation).</w:t>
      </w:r>
    </w:p>
    <w:p w:rsidR="003D27EE" w:rsidRPr="0080473D" w:rsidRDefault="003D27EE" w:rsidP="00B9289F">
      <w:pPr>
        <w:tabs>
          <w:tab w:val="left" w:pos="1800"/>
        </w:tabs>
        <w:spacing w:line="480" w:lineRule="auto"/>
        <w:jc w:val="center"/>
      </w:pPr>
    </w:p>
    <w:p w:rsidR="0024443F" w:rsidRPr="0080473D" w:rsidRDefault="00854675" w:rsidP="00B9289F">
      <w:pPr>
        <w:pStyle w:val="Heading1"/>
      </w:pPr>
      <w:r w:rsidRPr="0080473D">
        <w:br w:type="page"/>
      </w:r>
      <w:bookmarkStart w:id="2" w:name="_Toc429429231"/>
      <w:r w:rsidR="0024443F" w:rsidRPr="0080473D">
        <w:lastRenderedPageBreak/>
        <w:t>ACKNOWLEDG</w:t>
      </w:r>
      <w:r w:rsidR="00D20001">
        <w:t>E</w:t>
      </w:r>
      <w:r w:rsidR="0024443F" w:rsidRPr="0080473D">
        <w:t>MENTS</w:t>
      </w:r>
      <w:bookmarkEnd w:id="2"/>
    </w:p>
    <w:p w:rsidR="0024443F" w:rsidRPr="0080473D" w:rsidRDefault="00F033A6" w:rsidP="0079100E">
      <w:pPr>
        <w:pStyle w:val="UCCMainText"/>
      </w:pPr>
      <w:r>
        <w:t xml:space="preserve">This is your </w:t>
      </w:r>
      <w:r w:rsidR="0024443F" w:rsidRPr="0080473D">
        <w:t>acknowledg</w:t>
      </w:r>
      <w:r w:rsidR="00883C95">
        <w:t>e</w:t>
      </w:r>
      <w:r w:rsidR="0024443F" w:rsidRPr="0080473D">
        <w:t>ments page. Here</w:t>
      </w:r>
      <w:r>
        <w:t xml:space="preserve"> i</w:t>
      </w:r>
      <w:r w:rsidR="0024443F" w:rsidRPr="0080473D">
        <w:t>s where you thank the people who helped you</w:t>
      </w:r>
      <w:r w:rsidR="004C4CCD">
        <w:t xml:space="preserve"> to</w:t>
      </w:r>
      <w:r w:rsidR="0024443F" w:rsidRPr="0080473D">
        <w:t xml:space="preserve"> write this work. </w:t>
      </w:r>
      <w:r>
        <w:t>They may include y</w:t>
      </w:r>
      <w:r w:rsidR="0024443F" w:rsidRPr="0080473D">
        <w:t xml:space="preserve">our </w:t>
      </w:r>
      <w:r w:rsidR="002F07CA">
        <w:t xml:space="preserve">supervisors, </w:t>
      </w:r>
      <w:r w:rsidR="0024443F" w:rsidRPr="0080473D">
        <w:t>librarians, your best friends, your spouse</w:t>
      </w:r>
      <w:r w:rsidR="00F32555">
        <w:t>,</w:t>
      </w:r>
      <w:r w:rsidR="002F07CA">
        <w:t xml:space="preserve"> etc</w:t>
      </w:r>
      <w:r w:rsidR="0024443F" w:rsidRPr="0080473D">
        <w:t>.</w:t>
      </w:r>
      <w:r w:rsidR="00F32555">
        <w:t xml:space="preserve"> </w:t>
      </w:r>
      <w:r>
        <w:t>It is a m</w:t>
      </w:r>
      <w:r w:rsidR="002F07CA">
        <w:t>aximum of one page.</w:t>
      </w:r>
    </w:p>
    <w:p w:rsidR="00854675" w:rsidRPr="0080473D" w:rsidRDefault="00854675" w:rsidP="0079100E">
      <w:pPr>
        <w:pStyle w:val="UCCMainText"/>
      </w:pPr>
    </w:p>
    <w:p w:rsidR="003D27EE" w:rsidRDefault="003D27EE" w:rsidP="0079100E">
      <w:pPr>
        <w:pStyle w:val="UCCMainText"/>
      </w:pPr>
    </w:p>
    <w:p w:rsidR="0024443F" w:rsidRDefault="0024443F" w:rsidP="0079100E">
      <w:pPr>
        <w:pStyle w:val="UCCMainText"/>
      </w:pPr>
    </w:p>
    <w:p w:rsidR="0024443F" w:rsidRDefault="0024443F" w:rsidP="0079100E">
      <w:pPr>
        <w:pStyle w:val="UCCMainText"/>
      </w:pPr>
    </w:p>
    <w:p w:rsidR="0024443F" w:rsidRPr="0080473D" w:rsidRDefault="0024443F" w:rsidP="0079100E">
      <w:pPr>
        <w:pStyle w:val="UCCMainText"/>
      </w:pPr>
    </w:p>
    <w:p w:rsidR="00854675" w:rsidRPr="0080473D"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854675" w:rsidRPr="00C045D3" w:rsidRDefault="00854675"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Pr="00C045D3" w:rsidRDefault="0024443F" w:rsidP="0079100E">
      <w:pPr>
        <w:pStyle w:val="UCCMainText"/>
      </w:pPr>
    </w:p>
    <w:p w:rsidR="0024443F" w:rsidRDefault="0024443F" w:rsidP="0079100E">
      <w:pPr>
        <w:pStyle w:val="UCCMainText"/>
      </w:pPr>
    </w:p>
    <w:p w:rsidR="0024443F" w:rsidRDefault="0024443F" w:rsidP="0079100E">
      <w:pPr>
        <w:pStyle w:val="UCCMainText"/>
      </w:pPr>
    </w:p>
    <w:p w:rsidR="00AC5F86" w:rsidRDefault="00AC5F86" w:rsidP="00B9289F">
      <w:pPr>
        <w:pStyle w:val="Heading1"/>
      </w:pPr>
    </w:p>
    <w:p w:rsidR="0024443F" w:rsidRPr="00E728B9" w:rsidRDefault="0024443F" w:rsidP="00B9289F">
      <w:pPr>
        <w:pStyle w:val="Heading1"/>
      </w:pPr>
      <w:bookmarkStart w:id="3" w:name="_Toc429429232"/>
      <w:r w:rsidRPr="00E728B9">
        <w:t>DEDICATION</w:t>
      </w:r>
      <w:bookmarkEnd w:id="3"/>
    </w:p>
    <w:p w:rsidR="0024443F" w:rsidRPr="00E728B9" w:rsidRDefault="007D0AA9" w:rsidP="0079100E">
      <w:pPr>
        <w:spacing w:line="480" w:lineRule="auto"/>
        <w:jc w:val="center"/>
      </w:pPr>
      <w:r w:rsidRPr="00ED094F">
        <w:t xml:space="preserve">Dedications are brief statements; they should be very short, </w:t>
      </w:r>
      <w:r>
        <w:t xml:space="preserve">as in </w:t>
      </w:r>
      <w:r w:rsidR="00D470B4">
        <w:t>“</w:t>
      </w:r>
      <w:r w:rsidRPr="00ED094F">
        <w:rPr>
          <w:b/>
        </w:rPr>
        <w:t>To my family</w:t>
      </w:r>
      <w:r w:rsidRPr="00ED094F">
        <w:t xml:space="preserve"> or </w:t>
      </w:r>
      <w:r w:rsidRPr="00ED094F">
        <w:rPr>
          <w:b/>
        </w:rPr>
        <w:t>In memory of my father</w:t>
      </w:r>
      <w:r w:rsidR="00D470B4">
        <w:rPr>
          <w:b/>
        </w:rPr>
        <w:t>”</w:t>
      </w:r>
      <w:r>
        <w:rPr>
          <w:b/>
        </w:rPr>
        <w:t xml:space="preserve">.  </w:t>
      </w:r>
      <w:r w:rsidRPr="00D470B4">
        <w:t>It should not be longer than two lines</w:t>
      </w:r>
      <w:r w:rsidRPr="00ED094F">
        <w:t>.</w:t>
      </w:r>
    </w:p>
    <w:p w:rsidR="00864EEA" w:rsidRPr="0080473D" w:rsidRDefault="00864EEA" w:rsidP="00B9289F">
      <w:pPr>
        <w:spacing w:line="480" w:lineRule="auto"/>
      </w:pPr>
      <w:r w:rsidRPr="0080473D">
        <w:br w:type="page"/>
      </w:r>
    </w:p>
    <w:p w:rsidR="00ED3F96" w:rsidRPr="0080473D" w:rsidRDefault="005868E2" w:rsidP="00BD7A28">
      <w:pPr>
        <w:pStyle w:val="Heading1"/>
      </w:pPr>
      <w:bookmarkStart w:id="4" w:name="_Toc429429233"/>
      <w:r w:rsidRPr="0080473D">
        <w:lastRenderedPageBreak/>
        <w:t>TABLE OF CONTENT</w:t>
      </w:r>
      <w:r w:rsidR="00BD7A28" w:rsidRPr="0080473D">
        <w:t>S</w:t>
      </w:r>
      <w:bookmarkEnd w:id="4"/>
    </w:p>
    <w:p w:rsidR="00BD7A28" w:rsidRPr="00344916" w:rsidRDefault="00344916" w:rsidP="00391CE5">
      <w:pPr>
        <w:pStyle w:val="TOCHeading"/>
        <w:ind w:left="5040"/>
        <w:jc w:val="both"/>
        <w:rPr>
          <w:b w:val="0"/>
          <w:color w:val="auto"/>
          <w:sz w:val="24"/>
          <w:szCs w:val="24"/>
        </w:rPr>
      </w:pPr>
      <w:r>
        <w:rPr>
          <w:sz w:val="24"/>
          <w:szCs w:val="24"/>
        </w:rPr>
        <w:tab/>
      </w:r>
      <w:r>
        <w:rPr>
          <w:sz w:val="24"/>
          <w:szCs w:val="24"/>
        </w:rPr>
        <w:tab/>
      </w:r>
      <w:r w:rsidR="00391CE5">
        <w:rPr>
          <w:sz w:val="24"/>
          <w:szCs w:val="24"/>
        </w:rPr>
        <w:t xml:space="preserve">          </w:t>
      </w:r>
      <w:r w:rsidRPr="00344916">
        <w:rPr>
          <w:b w:val="0"/>
          <w:caps w:val="0"/>
          <w:color w:val="auto"/>
          <w:sz w:val="24"/>
          <w:szCs w:val="24"/>
        </w:rPr>
        <w:t>Page</w:t>
      </w:r>
    </w:p>
    <w:p w:rsidR="00D96B4F" w:rsidRDefault="00823613" w:rsidP="007F45B1">
      <w:pPr>
        <w:pStyle w:val="TOC1"/>
        <w:jc w:val="both"/>
        <w:rPr>
          <w:rFonts w:asciiTheme="minorHAnsi" w:eastAsiaTheme="minorEastAsia" w:hAnsiTheme="minorHAnsi" w:cstheme="minorBidi"/>
          <w:noProof/>
          <w:sz w:val="22"/>
          <w:szCs w:val="22"/>
        </w:rPr>
      </w:pPr>
      <w:r>
        <w:fldChar w:fldCharType="begin"/>
      </w:r>
      <w:r w:rsidR="00D530A1">
        <w:instrText xml:space="preserve"> TOC \o "1-2" \h \z \u </w:instrText>
      </w:r>
      <w:r>
        <w:fldChar w:fldCharType="separate"/>
      </w:r>
      <w:hyperlink w:anchor="_Toc429429229" w:history="1">
        <w:r w:rsidR="00D96B4F" w:rsidRPr="00767C74">
          <w:rPr>
            <w:rStyle w:val="Hyperlink"/>
            <w:noProof/>
          </w:rPr>
          <w:t>DECLARATION</w:t>
        </w:r>
        <w:r w:rsidR="00D96B4F">
          <w:rPr>
            <w:noProof/>
            <w:webHidden/>
          </w:rPr>
          <w:tab/>
        </w:r>
        <w:r>
          <w:rPr>
            <w:noProof/>
            <w:webHidden/>
          </w:rPr>
          <w:fldChar w:fldCharType="begin"/>
        </w:r>
        <w:r w:rsidR="00D96B4F">
          <w:rPr>
            <w:noProof/>
            <w:webHidden/>
          </w:rPr>
          <w:instrText xml:space="preserve"> PAGEREF _Toc429429229 \h </w:instrText>
        </w:r>
        <w:r>
          <w:rPr>
            <w:noProof/>
            <w:webHidden/>
          </w:rPr>
        </w:r>
        <w:r>
          <w:rPr>
            <w:noProof/>
            <w:webHidden/>
          </w:rPr>
          <w:fldChar w:fldCharType="separate"/>
        </w:r>
        <w:r w:rsidR="002F2CC9">
          <w:rPr>
            <w:noProof/>
            <w:webHidden/>
          </w:rPr>
          <w:t>i</w:t>
        </w:r>
        <w:r>
          <w:rPr>
            <w:noProof/>
            <w:webHidden/>
          </w:rPr>
          <w:fldChar w:fldCharType="end"/>
        </w:r>
      </w:hyperlink>
      <w:r w:rsidR="00DC2676">
        <w:rPr>
          <w:noProof/>
        </w:rPr>
        <w:t>i</w:t>
      </w:r>
    </w:p>
    <w:p w:rsidR="00D96B4F" w:rsidRDefault="003102EB" w:rsidP="007F45B1">
      <w:pPr>
        <w:pStyle w:val="TOC1"/>
        <w:jc w:val="both"/>
        <w:rPr>
          <w:rFonts w:asciiTheme="minorHAnsi" w:eastAsiaTheme="minorEastAsia" w:hAnsiTheme="minorHAnsi" w:cstheme="minorBidi"/>
          <w:noProof/>
          <w:sz w:val="22"/>
          <w:szCs w:val="22"/>
        </w:rPr>
      </w:pPr>
      <w:hyperlink w:anchor="_Toc429429230" w:history="1">
        <w:r w:rsidR="00D96B4F" w:rsidRPr="00767C74">
          <w:rPr>
            <w:rStyle w:val="Hyperlink"/>
            <w:noProof/>
          </w:rPr>
          <w:t>ABSTRACT</w:t>
        </w:r>
        <w:r w:rsidR="00D96B4F">
          <w:rPr>
            <w:noProof/>
            <w:webHidden/>
          </w:rPr>
          <w:tab/>
        </w:r>
        <w:r w:rsidR="00823613">
          <w:rPr>
            <w:noProof/>
            <w:webHidden/>
          </w:rPr>
          <w:fldChar w:fldCharType="begin"/>
        </w:r>
        <w:r w:rsidR="00D96B4F">
          <w:rPr>
            <w:noProof/>
            <w:webHidden/>
          </w:rPr>
          <w:instrText xml:space="preserve"> PAGEREF _Toc429429230 \h </w:instrText>
        </w:r>
        <w:r w:rsidR="00823613">
          <w:rPr>
            <w:noProof/>
            <w:webHidden/>
          </w:rPr>
        </w:r>
        <w:r w:rsidR="00823613">
          <w:rPr>
            <w:noProof/>
            <w:webHidden/>
          </w:rPr>
          <w:fldChar w:fldCharType="separate"/>
        </w:r>
        <w:r w:rsidR="002F2CC9">
          <w:rPr>
            <w:noProof/>
            <w:webHidden/>
          </w:rPr>
          <w:t>i</w:t>
        </w:r>
        <w:r w:rsidR="00823613">
          <w:rPr>
            <w:noProof/>
            <w:webHidden/>
          </w:rPr>
          <w:fldChar w:fldCharType="end"/>
        </w:r>
      </w:hyperlink>
      <w:r w:rsidR="004A1191">
        <w:rPr>
          <w:noProof/>
        </w:rPr>
        <w:t>ii</w:t>
      </w:r>
    </w:p>
    <w:p w:rsidR="00D96B4F" w:rsidRDefault="003102EB" w:rsidP="007F45B1">
      <w:pPr>
        <w:pStyle w:val="TOC1"/>
        <w:jc w:val="both"/>
        <w:rPr>
          <w:rFonts w:asciiTheme="minorHAnsi" w:eastAsiaTheme="minorEastAsia" w:hAnsiTheme="minorHAnsi" w:cstheme="minorBidi"/>
          <w:noProof/>
          <w:sz w:val="22"/>
          <w:szCs w:val="22"/>
        </w:rPr>
      </w:pPr>
      <w:hyperlink w:anchor="_Toc429429231" w:history="1">
        <w:r w:rsidR="00D96B4F" w:rsidRPr="00767C74">
          <w:rPr>
            <w:rStyle w:val="Hyperlink"/>
            <w:noProof/>
          </w:rPr>
          <w:t>ACKNOWLEDG</w:t>
        </w:r>
        <w:r w:rsidR="00AB0775">
          <w:rPr>
            <w:rStyle w:val="Hyperlink"/>
            <w:noProof/>
          </w:rPr>
          <w:t>E</w:t>
        </w:r>
        <w:r w:rsidR="00D96B4F" w:rsidRPr="00767C74">
          <w:rPr>
            <w:rStyle w:val="Hyperlink"/>
            <w:noProof/>
          </w:rPr>
          <w:t>MENTS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2" w:history="1">
        <w:r w:rsidR="00D96B4F" w:rsidRPr="00767C74">
          <w:rPr>
            <w:rStyle w:val="Hyperlink"/>
            <w:noProof/>
          </w:rPr>
          <w:t>DEDICATION</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3" w:history="1">
        <w:r w:rsidR="00D96B4F" w:rsidRPr="00767C74">
          <w:rPr>
            <w:rStyle w:val="Hyperlink"/>
            <w:noProof/>
          </w:rPr>
          <w:t>TABLE OF CONTENTS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4" w:history="1">
        <w:r w:rsidR="00D96B4F" w:rsidRPr="00767C74">
          <w:rPr>
            <w:rStyle w:val="Hyperlink"/>
            <w:noProof/>
          </w:rPr>
          <w:t>LIST OF TABLES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5" w:history="1">
        <w:r w:rsidR="00D96B4F" w:rsidRPr="00767C74">
          <w:rPr>
            <w:rStyle w:val="Hyperlink"/>
            <w:noProof/>
          </w:rPr>
          <w:t>LIST OF FIGURES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6" w:history="1">
        <w:r w:rsidR="00D96B4F" w:rsidRPr="00767C74">
          <w:rPr>
            <w:rStyle w:val="Hyperlink"/>
            <w:noProof/>
          </w:rPr>
          <w:t>LIST OF ABBREVIATIONS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7" w:history="1">
        <w:r w:rsidR="00D96B4F" w:rsidRPr="00767C74">
          <w:rPr>
            <w:rStyle w:val="Hyperlink"/>
            <w:noProof/>
          </w:rPr>
          <w:t>CHAPTER ONE</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38" w:history="1">
        <w:r w:rsidR="00D96B4F" w:rsidRPr="00767C74">
          <w:rPr>
            <w:rStyle w:val="Hyperlink"/>
            <w:noProof/>
          </w:rPr>
          <w:t>INTRODUCTION</w:t>
        </w:r>
        <w:r w:rsidR="00D96B4F">
          <w:rPr>
            <w:noProof/>
            <w:webHidden/>
          </w:rPr>
          <w:tab/>
        </w:r>
        <w:r w:rsidR="00823613">
          <w:rPr>
            <w:noProof/>
            <w:webHidden/>
          </w:rPr>
          <w:fldChar w:fldCharType="begin"/>
        </w:r>
        <w:r w:rsidR="00D96B4F">
          <w:rPr>
            <w:noProof/>
            <w:webHidden/>
          </w:rPr>
          <w:instrText xml:space="preserve"> PAGEREF _Toc429429238 \h </w:instrText>
        </w:r>
        <w:r w:rsidR="00823613">
          <w:rPr>
            <w:noProof/>
            <w:webHidden/>
          </w:rPr>
        </w:r>
        <w:r w:rsidR="00823613">
          <w:rPr>
            <w:noProof/>
            <w:webHidden/>
          </w:rPr>
          <w:fldChar w:fldCharType="separate"/>
        </w:r>
        <w:r w:rsidR="002F2CC9">
          <w:rPr>
            <w:noProof/>
            <w:webHidden/>
          </w:rPr>
          <w:t>1</w:t>
        </w:r>
        <w:r w:rsidR="00823613">
          <w:rPr>
            <w:noProof/>
            <w:webHidden/>
          </w:rPr>
          <w:fldChar w:fldCharType="end"/>
        </w:r>
      </w:hyperlink>
    </w:p>
    <w:p w:rsidR="00D96B4F" w:rsidRDefault="003102EB" w:rsidP="007F45B1">
      <w:pPr>
        <w:pStyle w:val="TOC2"/>
        <w:ind w:left="0"/>
        <w:jc w:val="both"/>
        <w:rPr>
          <w:rFonts w:asciiTheme="minorHAnsi" w:eastAsiaTheme="minorEastAsia" w:hAnsiTheme="minorHAnsi" w:cstheme="minorBidi"/>
          <w:noProof/>
          <w:sz w:val="22"/>
        </w:rPr>
      </w:pPr>
      <w:hyperlink w:anchor="_Toc429429239" w:history="1">
        <w:r w:rsidR="00D96B4F" w:rsidRPr="00767C74">
          <w:rPr>
            <w:rStyle w:val="Hyperlink"/>
            <w:noProof/>
          </w:rPr>
          <w:t>Background to the Study</w:t>
        </w:r>
        <w:r w:rsidR="00D96B4F">
          <w:rPr>
            <w:noProof/>
            <w:webHidden/>
          </w:rPr>
          <w:tab/>
        </w:r>
      </w:hyperlink>
      <w:r w:rsidR="007657E3">
        <w:rPr>
          <w:noProof/>
        </w:rPr>
        <w:t>1</w:t>
      </w:r>
    </w:p>
    <w:p w:rsidR="00D96B4F" w:rsidRDefault="003102EB" w:rsidP="007F45B1">
      <w:pPr>
        <w:pStyle w:val="TOC2"/>
        <w:ind w:left="0"/>
        <w:jc w:val="both"/>
        <w:rPr>
          <w:rFonts w:asciiTheme="minorHAnsi" w:eastAsiaTheme="minorEastAsia" w:hAnsiTheme="minorHAnsi" w:cstheme="minorBidi"/>
          <w:noProof/>
          <w:sz w:val="22"/>
        </w:rPr>
      </w:pPr>
      <w:hyperlink w:anchor="_Toc429429240" w:history="1">
        <w:r w:rsidR="00D96B4F" w:rsidRPr="00767C74">
          <w:rPr>
            <w:rStyle w:val="Hyperlink"/>
            <w:noProof/>
          </w:rPr>
          <w:t>Section Two at Heading Level 2</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41" w:history="1">
        <w:r w:rsidR="00D96B4F" w:rsidRPr="00767C74">
          <w:rPr>
            <w:rStyle w:val="Hyperlink"/>
            <w:noProof/>
          </w:rPr>
          <w:t>CHAPTER TWO</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42" w:history="1">
        <w:r w:rsidR="00D96B4F" w:rsidRPr="00767C74">
          <w:rPr>
            <w:rStyle w:val="Hyperlink"/>
            <w:noProof/>
          </w:rPr>
          <w:t>CHAPTER THREE</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43" w:history="1">
        <w:r w:rsidR="00D96B4F" w:rsidRPr="00767C74">
          <w:rPr>
            <w:rStyle w:val="Hyperlink"/>
            <w:noProof/>
          </w:rPr>
          <w:t>REFERENCES</w:t>
        </w:r>
        <w:r w:rsidR="00D96B4F">
          <w:rPr>
            <w:noProof/>
            <w:webHidden/>
          </w:rPr>
          <w:tab/>
        </w:r>
      </w:hyperlink>
    </w:p>
    <w:p w:rsidR="00D96B4F" w:rsidRDefault="003102EB" w:rsidP="007F45B1">
      <w:pPr>
        <w:pStyle w:val="TOC1"/>
        <w:jc w:val="both"/>
        <w:rPr>
          <w:rFonts w:asciiTheme="minorHAnsi" w:eastAsiaTheme="minorEastAsia" w:hAnsiTheme="minorHAnsi" w:cstheme="minorBidi"/>
          <w:noProof/>
          <w:sz w:val="22"/>
          <w:szCs w:val="22"/>
        </w:rPr>
      </w:pPr>
      <w:hyperlink w:anchor="_Toc429429244" w:history="1">
        <w:r w:rsidR="00D96B4F" w:rsidRPr="00767C74">
          <w:rPr>
            <w:rStyle w:val="Hyperlink"/>
            <w:noProof/>
          </w:rPr>
          <w:t>APPENDICES</w:t>
        </w:r>
        <w:r w:rsidR="00D96B4F">
          <w:rPr>
            <w:noProof/>
            <w:webHidden/>
          </w:rPr>
          <w:tab/>
        </w:r>
      </w:hyperlink>
    </w:p>
    <w:p w:rsidR="00BD7A28" w:rsidRPr="0080473D" w:rsidRDefault="00823613">
      <w:r>
        <w:fldChar w:fldCharType="end"/>
      </w:r>
    </w:p>
    <w:p w:rsidR="00864EEA" w:rsidRPr="0080473D" w:rsidRDefault="00864EEA">
      <w:r w:rsidRPr="0080473D">
        <w:br w:type="page"/>
      </w:r>
    </w:p>
    <w:p w:rsidR="00F55E2B" w:rsidRDefault="00864EEA" w:rsidP="0072455D">
      <w:pPr>
        <w:pStyle w:val="Heading1"/>
      </w:pPr>
      <w:bookmarkStart w:id="5" w:name="_Toc429429234"/>
      <w:r w:rsidRPr="0080473D">
        <w:lastRenderedPageBreak/>
        <w:t>LIST OF TABLES</w:t>
      </w:r>
      <w:bookmarkEnd w:id="5"/>
    </w:p>
    <w:p w:rsidR="002F07CA" w:rsidRDefault="002F07CA" w:rsidP="00C006EF">
      <w:pPr>
        <w:pStyle w:val="UCCMainText"/>
        <w:ind w:firstLine="0"/>
      </w:pPr>
      <w:r>
        <w:t>Table</w:t>
      </w:r>
      <w:r>
        <w:tab/>
      </w:r>
      <w:r>
        <w:tab/>
      </w:r>
      <w:r>
        <w:tab/>
      </w:r>
      <w:r>
        <w:tab/>
      </w:r>
      <w:r>
        <w:tab/>
      </w:r>
      <w:r w:rsidR="00AD4CAF">
        <w:tab/>
      </w:r>
      <w:r w:rsidR="00AD4CAF">
        <w:tab/>
      </w:r>
      <w:r>
        <w:tab/>
      </w:r>
      <w:r w:rsidR="00AD4CAF">
        <w:tab/>
      </w:r>
      <w:r w:rsidR="00D96B4F">
        <w:t xml:space="preserve">       </w:t>
      </w:r>
      <w:r w:rsidR="00DE10EB">
        <w:t xml:space="preserve">   </w:t>
      </w:r>
      <w:r w:rsidR="00CF1ABF">
        <w:t>Page</w:t>
      </w:r>
    </w:p>
    <w:p w:rsidR="00385367" w:rsidRPr="00854506" w:rsidRDefault="00823613">
      <w:pPr>
        <w:pStyle w:val="TableofFigures"/>
        <w:tabs>
          <w:tab w:val="right" w:leader="dot" w:pos="7579"/>
        </w:tabs>
        <w:rPr>
          <w:rFonts w:ascii="Cambria" w:hAnsi="Cambria"/>
          <w:noProof/>
          <w:sz w:val="22"/>
          <w:szCs w:val="22"/>
        </w:rPr>
      </w:pPr>
      <w:r w:rsidRPr="0080473D">
        <w:fldChar w:fldCharType="begin"/>
      </w:r>
      <w:r w:rsidR="001A02FD" w:rsidRPr="00CF1ABF">
        <w:instrText xml:space="preserve"> TOC \t "BU Table Caption" \c "Table" </w:instrText>
      </w:r>
      <w:r w:rsidRPr="0080473D">
        <w:fldChar w:fldCharType="separate"/>
      </w:r>
      <w:r w:rsidR="00385367">
        <w:rPr>
          <w:noProof/>
        </w:rPr>
        <w:t>1</w:t>
      </w:r>
      <w:r w:rsidR="00BB33E7">
        <w:rPr>
          <w:noProof/>
        </w:rPr>
        <w:t>.</w:t>
      </w:r>
      <w:r w:rsidR="00BB33E7">
        <w:rPr>
          <w:noProof/>
        </w:rPr>
        <w:tab/>
      </w:r>
      <w:r w:rsidR="00385367">
        <w:rPr>
          <w:noProof/>
        </w:rPr>
        <w:t>My First Table</w:t>
      </w:r>
      <w:r w:rsidR="00385367">
        <w:rPr>
          <w:noProof/>
        </w:rPr>
        <w:tab/>
      </w:r>
      <w:r>
        <w:rPr>
          <w:noProof/>
        </w:rPr>
        <w:fldChar w:fldCharType="begin"/>
      </w:r>
      <w:r w:rsidR="00385367">
        <w:rPr>
          <w:noProof/>
        </w:rPr>
        <w:instrText xml:space="preserve"> PAGEREF _Toc420887266 \h </w:instrText>
      </w:r>
      <w:r>
        <w:rPr>
          <w:noProof/>
        </w:rPr>
      </w:r>
      <w:r>
        <w:rPr>
          <w:noProof/>
        </w:rPr>
        <w:fldChar w:fldCharType="separate"/>
      </w:r>
      <w:r w:rsidR="002F2CC9">
        <w:rPr>
          <w:noProof/>
        </w:rPr>
        <w:t>1</w:t>
      </w:r>
      <w:r>
        <w:rPr>
          <w:noProof/>
        </w:rPr>
        <w:fldChar w:fldCharType="end"/>
      </w:r>
    </w:p>
    <w:p w:rsidR="00385367" w:rsidRPr="00854506" w:rsidRDefault="00385367">
      <w:pPr>
        <w:pStyle w:val="TableofFigures"/>
        <w:tabs>
          <w:tab w:val="right" w:leader="dot" w:pos="7579"/>
        </w:tabs>
        <w:rPr>
          <w:rFonts w:ascii="Cambria" w:hAnsi="Cambria"/>
          <w:noProof/>
          <w:sz w:val="22"/>
          <w:szCs w:val="22"/>
        </w:rPr>
      </w:pPr>
      <w:r>
        <w:rPr>
          <w:noProof/>
        </w:rPr>
        <w:t>2</w:t>
      </w:r>
      <w:r w:rsidR="00BB33E7">
        <w:rPr>
          <w:noProof/>
        </w:rPr>
        <w:t>.</w:t>
      </w:r>
      <w:r w:rsidR="00BB33E7">
        <w:rPr>
          <w:noProof/>
        </w:rPr>
        <w:tab/>
      </w:r>
      <w:r>
        <w:rPr>
          <w:noProof/>
        </w:rPr>
        <w:t>My Second Table</w:t>
      </w:r>
      <w:r>
        <w:rPr>
          <w:noProof/>
        </w:rPr>
        <w:tab/>
      </w:r>
    </w:p>
    <w:p w:rsidR="00F55E2B" w:rsidRPr="0080473D" w:rsidRDefault="00823613" w:rsidP="009B12CD">
      <w:pPr>
        <w:pStyle w:val="UCCMainText"/>
        <w:tabs>
          <w:tab w:val="left" w:pos="1260"/>
        </w:tabs>
      </w:pPr>
      <w:r w:rsidRPr="0080473D">
        <w:fldChar w:fldCharType="end"/>
      </w:r>
      <w:r w:rsidR="009B12CD">
        <w:tab/>
      </w:r>
    </w:p>
    <w:p w:rsidR="008B0B42" w:rsidRPr="0080473D" w:rsidRDefault="006F428F" w:rsidP="00AD4CAF">
      <w:pPr>
        <w:pStyle w:val="UCCMainText"/>
        <w:rPr>
          <w:i/>
        </w:rPr>
      </w:pPr>
      <w:r w:rsidRPr="006F428F">
        <w:rPr>
          <w:i/>
        </w:rPr>
        <w:t xml:space="preserve">List of Tables should show the Table numbers, their </w:t>
      </w:r>
      <w:r w:rsidR="009A6127">
        <w:rPr>
          <w:i/>
        </w:rPr>
        <w:t>titles</w:t>
      </w:r>
      <w:r w:rsidRPr="006F428F">
        <w:rPr>
          <w:i/>
        </w:rPr>
        <w:t xml:space="preserve"> and page numbers</w:t>
      </w:r>
      <w:r w:rsidR="009B5312">
        <w:rPr>
          <w:i/>
        </w:rPr>
        <w:t xml:space="preserve">. </w:t>
      </w:r>
      <w:r w:rsidR="0088717A">
        <w:rPr>
          <w:i/>
        </w:rPr>
        <w:t>Do</w:t>
      </w:r>
      <w:r w:rsidR="002E16D3">
        <w:rPr>
          <w:i/>
        </w:rPr>
        <w:t xml:space="preserve"> not </w:t>
      </w:r>
      <w:r w:rsidR="00C04661">
        <w:rPr>
          <w:i/>
        </w:rPr>
        <w:t>use Table</w:t>
      </w:r>
      <w:r w:rsidR="002E16D3">
        <w:rPr>
          <w:i/>
        </w:rPr>
        <w:t xml:space="preserve"> 1, Table 2</w:t>
      </w:r>
      <w:r w:rsidR="00781116">
        <w:rPr>
          <w:i/>
        </w:rPr>
        <w:t>,</w:t>
      </w:r>
      <w:r w:rsidR="002E16D3">
        <w:rPr>
          <w:i/>
        </w:rPr>
        <w:t xml:space="preserve"> etc. in the </w:t>
      </w:r>
      <w:r w:rsidR="00A82072">
        <w:rPr>
          <w:i/>
        </w:rPr>
        <w:t>list; it should be 1, 2, 3</w:t>
      </w:r>
      <w:r w:rsidR="0098328B">
        <w:rPr>
          <w:i/>
        </w:rPr>
        <w:t>,</w:t>
      </w:r>
      <w:r w:rsidR="0088717A">
        <w:rPr>
          <w:i/>
        </w:rPr>
        <w:t xml:space="preserve"> etc</w:t>
      </w:r>
      <w:r w:rsidR="007706CE">
        <w:rPr>
          <w:i/>
        </w:rPr>
        <w:t xml:space="preserve">. </w:t>
      </w:r>
      <w:r w:rsidR="00613FD8">
        <w:rPr>
          <w:i/>
        </w:rPr>
        <w:t>Delete this page if you do not</w:t>
      </w:r>
      <w:r w:rsidR="008B0B42" w:rsidRPr="0080473D">
        <w:rPr>
          <w:i/>
        </w:rPr>
        <w:t xml:space="preserve"> need it. Be sure to delete all the text on the page, and the page break after it, not the </w:t>
      </w:r>
      <w:r w:rsidR="007F2F02" w:rsidRPr="0080473D">
        <w:rPr>
          <w:i/>
        </w:rPr>
        <w:t>one</w:t>
      </w:r>
      <w:r w:rsidR="008B0B42" w:rsidRPr="0080473D">
        <w:rPr>
          <w:i/>
        </w:rPr>
        <w:t xml:space="preserve"> before it. To see the section and page breaks, click the "show all nonprinting characte</w:t>
      </w:r>
      <w:r w:rsidR="00940A8A">
        <w:rPr>
          <w:i/>
        </w:rPr>
        <w:t>rs" button in the Word toolbar.</w:t>
      </w:r>
    </w:p>
    <w:p w:rsidR="008B0B42" w:rsidRPr="0080473D" w:rsidRDefault="008B0B42" w:rsidP="00660784"/>
    <w:p w:rsidR="00D760CF" w:rsidRPr="0080473D" w:rsidRDefault="00D760CF" w:rsidP="00F55E2B">
      <w:pPr>
        <w:spacing w:line="480" w:lineRule="auto"/>
        <w:rPr>
          <w:b/>
        </w:rPr>
      </w:pPr>
      <w:r w:rsidRPr="0080473D">
        <w:rPr>
          <w:b/>
        </w:rPr>
        <w:br w:type="page"/>
      </w:r>
    </w:p>
    <w:p w:rsidR="00D760CF" w:rsidRDefault="00D760CF" w:rsidP="0072455D">
      <w:pPr>
        <w:pStyle w:val="Heading1"/>
      </w:pPr>
      <w:bookmarkStart w:id="6" w:name="_Toc429429235"/>
      <w:r w:rsidRPr="0080473D">
        <w:lastRenderedPageBreak/>
        <w:t>LIST OF FIGURES</w:t>
      </w:r>
      <w:bookmarkEnd w:id="6"/>
    </w:p>
    <w:p w:rsidR="00D35439" w:rsidRPr="00D35439" w:rsidRDefault="00D35439" w:rsidP="00C006EF">
      <w:pPr>
        <w:pStyle w:val="UCCMainText"/>
        <w:ind w:firstLine="0"/>
      </w:pPr>
      <w:r>
        <w:t>Figure</w:t>
      </w:r>
      <w:r>
        <w:tab/>
      </w:r>
      <w:r>
        <w:tab/>
      </w:r>
      <w:r>
        <w:tab/>
      </w:r>
      <w:r>
        <w:tab/>
      </w:r>
      <w:r>
        <w:tab/>
      </w:r>
      <w:r>
        <w:tab/>
      </w:r>
      <w:r>
        <w:tab/>
      </w:r>
      <w:r>
        <w:tab/>
      </w:r>
      <w:r>
        <w:tab/>
      </w:r>
      <w:r w:rsidR="007225F9">
        <w:t xml:space="preserve">          </w:t>
      </w:r>
      <w:r>
        <w:t>Page</w:t>
      </w:r>
    </w:p>
    <w:p w:rsidR="002E1E1E" w:rsidRPr="00854506" w:rsidRDefault="00823613" w:rsidP="00385367">
      <w:pPr>
        <w:pStyle w:val="TableofFigures"/>
        <w:tabs>
          <w:tab w:val="right" w:leader="dot" w:pos="7560"/>
        </w:tabs>
        <w:rPr>
          <w:rFonts w:ascii="Cambria" w:hAnsi="Cambria"/>
          <w:noProof/>
          <w:sz w:val="22"/>
          <w:szCs w:val="22"/>
        </w:rPr>
      </w:pPr>
      <w:r w:rsidRPr="0080473D">
        <w:fldChar w:fldCharType="begin"/>
      </w:r>
      <w:r w:rsidR="008A566E" w:rsidRPr="0080473D">
        <w:instrText xml:space="preserve"> TOC \t "BU Figure Caption,1" \c "Figure" </w:instrText>
      </w:r>
      <w:r w:rsidRPr="0080473D">
        <w:fldChar w:fldCharType="separate"/>
      </w:r>
      <w:r w:rsidR="002E1E1E">
        <w:rPr>
          <w:noProof/>
        </w:rPr>
        <w:t>1</w:t>
      </w:r>
      <w:r w:rsidR="00724053">
        <w:rPr>
          <w:noProof/>
        </w:rPr>
        <w:t>.</w:t>
      </w:r>
      <w:r w:rsidR="00724053">
        <w:rPr>
          <w:noProof/>
        </w:rPr>
        <w:tab/>
      </w:r>
      <w:r w:rsidR="002E1E1E">
        <w:rPr>
          <w:noProof/>
        </w:rPr>
        <w:t>My First Figure</w:t>
      </w:r>
      <w:r w:rsidR="002E1E1E">
        <w:rPr>
          <w:noProof/>
        </w:rPr>
        <w:tab/>
      </w:r>
      <w:r>
        <w:rPr>
          <w:noProof/>
        </w:rPr>
        <w:fldChar w:fldCharType="begin"/>
      </w:r>
      <w:r w:rsidR="002E1E1E">
        <w:rPr>
          <w:noProof/>
        </w:rPr>
        <w:instrText xml:space="preserve"> PAGEREF _Toc416377591 \h </w:instrText>
      </w:r>
      <w:r>
        <w:rPr>
          <w:noProof/>
        </w:rPr>
      </w:r>
      <w:r>
        <w:rPr>
          <w:noProof/>
        </w:rPr>
        <w:fldChar w:fldCharType="separate"/>
      </w:r>
      <w:r w:rsidR="002F2CC9">
        <w:rPr>
          <w:noProof/>
        </w:rPr>
        <w:t>1</w:t>
      </w:r>
      <w:r>
        <w:rPr>
          <w:noProof/>
        </w:rPr>
        <w:fldChar w:fldCharType="end"/>
      </w:r>
    </w:p>
    <w:p w:rsidR="002E1E1E" w:rsidRPr="00854506" w:rsidRDefault="002E1E1E" w:rsidP="00385367">
      <w:pPr>
        <w:pStyle w:val="TableofFigures"/>
        <w:tabs>
          <w:tab w:val="right" w:leader="dot" w:pos="7560"/>
        </w:tabs>
        <w:rPr>
          <w:rFonts w:ascii="Cambria" w:hAnsi="Cambria"/>
          <w:noProof/>
          <w:sz w:val="22"/>
          <w:szCs w:val="22"/>
        </w:rPr>
      </w:pPr>
      <w:r>
        <w:rPr>
          <w:noProof/>
        </w:rPr>
        <w:t>2</w:t>
      </w:r>
      <w:r w:rsidR="00724053">
        <w:rPr>
          <w:noProof/>
        </w:rPr>
        <w:t>.</w:t>
      </w:r>
      <w:r w:rsidR="00724053">
        <w:rPr>
          <w:noProof/>
        </w:rPr>
        <w:tab/>
      </w:r>
      <w:r>
        <w:rPr>
          <w:noProof/>
        </w:rPr>
        <w:t>My second figure</w:t>
      </w:r>
      <w:r>
        <w:rPr>
          <w:noProof/>
        </w:rPr>
        <w:tab/>
      </w:r>
      <w:r w:rsidR="00823613">
        <w:rPr>
          <w:noProof/>
        </w:rPr>
        <w:fldChar w:fldCharType="begin"/>
      </w:r>
      <w:r>
        <w:rPr>
          <w:noProof/>
        </w:rPr>
        <w:instrText xml:space="preserve"> PAGEREF _Toc416377592 \h </w:instrText>
      </w:r>
      <w:r w:rsidR="00823613">
        <w:rPr>
          <w:noProof/>
        </w:rPr>
      </w:r>
      <w:r w:rsidR="00823613">
        <w:rPr>
          <w:noProof/>
        </w:rPr>
        <w:fldChar w:fldCharType="separate"/>
      </w:r>
      <w:r w:rsidR="002F2CC9">
        <w:rPr>
          <w:noProof/>
        </w:rPr>
        <w:t>1</w:t>
      </w:r>
      <w:r w:rsidR="00823613">
        <w:rPr>
          <w:noProof/>
        </w:rPr>
        <w:fldChar w:fldCharType="end"/>
      </w:r>
    </w:p>
    <w:p w:rsidR="001A02FD" w:rsidRPr="0080473D" w:rsidRDefault="00823613" w:rsidP="00660784">
      <w:r w:rsidRPr="0080473D">
        <w:fldChar w:fldCharType="end"/>
      </w:r>
    </w:p>
    <w:p w:rsidR="008B0B42" w:rsidRPr="00005133" w:rsidRDefault="006F428F" w:rsidP="0079100E">
      <w:pPr>
        <w:pStyle w:val="UCCMainText"/>
        <w:rPr>
          <w:i/>
        </w:rPr>
      </w:pPr>
      <w:r w:rsidRPr="00005133">
        <w:rPr>
          <w:i/>
        </w:rPr>
        <w:t>List of Figures should show the Figure numbers, their captions and page numbers</w:t>
      </w:r>
      <w:r w:rsidR="009B5312" w:rsidRPr="00005133">
        <w:rPr>
          <w:i/>
        </w:rPr>
        <w:t xml:space="preserve">. </w:t>
      </w:r>
      <w:r w:rsidR="00EB1A1D" w:rsidRPr="00005133">
        <w:rPr>
          <w:i/>
        </w:rPr>
        <w:t>Do not use Figure 1, Figure 2</w:t>
      </w:r>
      <w:r w:rsidR="00AE1B4E" w:rsidRPr="00005133">
        <w:rPr>
          <w:i/>
        </w:rPr>
        <w:t>,</w:t>
      </w:r>
      <w:r w:rsidR="00EB1A1D" w:rsidRPr="00005133">
        <w:rPr>
          <w:i/>
        </w:rPr>
        <w:t xml:space="preserve"> etc. in the list; it should be 1, 2,</w:t>
      </w:r>
      <w:r w:rsidR="00A82072" w:rsidRPr="00005133">
        <w:rPr>
          <w:i/>
        </w:rPr>
        <w:t xml:space="preserve"> 3</w:t>
      </w:r>
      <w:r w:rsidR="0098328B" w:rsidRPr="00005133">
        <w:rPr>
          <w:i/>
        </w:rPr>
        <w:t>,</w:t>
      </w:r>
      <w:r w:rsidR="00EB1A1D" w:rsidRPr="00005133">
        <w:rPr>
          <w:i/>
        </w:rPr>
        <w:t xml:space="preserve"> etc. </w:t>
      </w:r>
      <w:r w:rsidR="001C06AE" w:rsidRPr="00005133">
        <w:rPr>
          <w:i/>
        </w:rPr>
        <w:t>Delete this page if you do not</w:t>
      </w:r>
      <w:r w:rsidR="008B0B42" w:rsidRPr="00005133">
        <w:rPr>
          <w:i/>
        </w:rPr>
        <w:t xml:space="preserve"> need it. Be sure to delete all the text on the page, and the page break after it, not the </w:t>
      </w:r>
      <w:r w:rsidR="007F2F02" w:rsidRPr="00005133">
        <w:rPr>
          <w:i/>
        </w:rPr>
        <w:t>one</w:t>
      </w:r>
      <w:r w:rsidR="008B0B42" w:rsidRPr="00005133">
        <w:rPr>
          <w:i/>
        </w:rPr>
        <w:t xml:space="preserve"> before it. To see the section and page breaks, click the "show all nonprinting characte</w:t>
      </w:r>
      <w:r w:rsidR="00B75D24">
        <w:rPr>
          <w:i/>
        </w:rPr>
        <w:t>rs" button in the Word toolbar.</w:t>
      </w:r>
    </w:p>
    <w:p w:rsidR="008B0B42" w:rsidRPr="0080473D" w:rsidRDefault="008B0B42" w:rsidP="0079100E">
      <w:pPr>
        <w:pStyle w:val="UCCMainText"/>
      </w:pPr>
    </w:p>
    <w:p w:rsidR="00D760CF" w:rsidRPr="0080473D" w:rsidRDefault="00D760CF" w:rsidP="0079100E">
      <w:pPr>
        <w:pStyle w:val="UCCMainText"/>
      </w:pPr>
      <w:r w:rsidRPr="0080473D">
        <w:br w:type="page"/>
      </w:r>
    </w:p>
    <w:p w:rsidR="00F3373D" w:rsidRPr="0080473D" w:rsidRDefault="00F3373D" w:rsidP="0072455D">
      <w:pPr>
        <w:pStyle w:val="Heading1"/>
      </w:pPr>
      <w:bookmarkStart w:id="7" w:name="_Toc429429236"/>
      <w:r w:rsidRPr="0080473D">
        <w:lastRenderedPageBreak/>
        <w:t>LIST OF ABBREVIATIONS</w:t>
      </w:r>
      <w:bookmarkEnd w:id="7"/>
    </w:p>
    <w:p w:rsidR="00C87F94" w:rsidRPr="0080473D" w:rsidRDefault="0017012A" w:rsidP="0079100E">
      <w:pPr>
        <w:pStyle w:val="UCCMainText"/>
        <w:ind w:firstLine="0"/>
      </w:pPr>
      <w:r>
        <w:t>UCC</w:t>
      </w:r>
      <w:r w:rsidR="00987C65" w:rsidRPr="0080473D">
        <w:tab/>
      </w:r>
      <w:r w:rsidR="0079100E">
        <w:tab/>
      </w:r>
      <w:r>
        <w:t>University of Cape Coast</w:t>
      </w:r>
    </w:p>
    <w:p w:rsidR="00C87F94" w:rsidRPr="0080473D" w:rsidRDefault="00C87F94" w:rsidP="0079100E">
      <w:pPr>
        <w:pStyle w:val="UCCMainText"/>
        <w:ind w:firstLine="0"/>
      </w:pPr>
      <w:r w:rsidRPr="0080473D">
        <w:t>ISO</w:t>
      </w:r>
      <w:r w:rsidRPr="0080473D">
        <w:tab/>
      </w:r>
      <w:r w:rsidR="0079100E">
        <w:tab/>
      </w:r>
      <w:r w:rsidRPr="0080473D">
        <w:t>International Standards Organization</w:t>
      </w:r>
    </w:p>
    <w:p w:rsidR="00C87F94" w:rsidRPr="0080473D" w:rsidRDefault="00C04661" w:rsidP="0079100E">
      <w:pPr>
        <w:pStyle w:val="UCCMainText"/>
        <w:ind w:firstLine="0"/>
      </w:pPr>
      <w:proofErr w:type="spellStart"/>
      <w:r>
        <w:t>MoFA</w:t>
      </w:r>
      <w:proofErr w:type="spellEnd"/>
      <w:r w:rsidR="00C87F94" w:rsidRPr="0080473D">
        <w:tab/>
      </w:r>
      <w:r w:rsidR="0079100E">
        <w:tab/>
      </w:r>
      <w:r>
        <w:t>Ministry of Food and Agriculture</w:t>
      </w:r>
    </w:p>
    <w:p w:rsidR="007F2F02" w:rsidRPr="0080473D" w:rsidRDefault="007F2F02" w:rsidP="007F2F02">
      <w:pPr>
        <w:spacing w:line="480" w:lineRule="auto"/>
      </w:pPr>
    </w:p>
    <w:p w:rsidR="007F2F02" w:rsidRPr="00FA35BB" w:rsidRDefault="003D27F7" w:rsidP="00FA35BB">
      <w:pPr>
        <w:pStyle w:val="UCCMainText"/>
        <w:rPr>
          <w:i/>
        </w:rPr>
      </w:pPr>
      <w:r>
        <w:rPr>
          <w:i/>
        </w:rPr>
        <w:t>Delete this page if you do not</w:t>
      </w:r>
      <w:r w:rsidR="007F2F02" w:rsidRPr="00FA35BB">
        <w:rPr>
          <w:i/>
        </w:rPr>
        <w:t xml:space="preserve"> need it. Be sure to delete all the text on the page, and the page break after it, not the one before it. To see the section and page breaks, click the "show all nonprinting characte</w:t>
      </w:r>
      <w:r w:rsidR="004620CA">
        <w:rPr>
          <w:i/>
        </w:rPr>
        <w:t>rs" button in the Word toolbar.</w:t>
      </w:r>
    </w:p>
    <w:p w:rsidR="007F2F02" w:rsidRPr="007E1653" w:rsidRDefault="007F2F02" w:rsidP="00B23D18">
      <w:pPr>
        <w:rPr>
          <w:b/>
        </w:rPr>
      </w:pPr>
      <w:r w:rsidRPr="007E1653">
        <w:rPr>
          <w:b/>
        </w:rPr>
        <w:t>DO NOT DELETE THE SECTION BREAK BELOW.</w:t>
      </w:r>
      <w:r w:rsidR="009C496A" w:rsidRPr="007E1653">
        <w:rPr>
          <w:b/>
        </w:rPr>
        <w:t xml:space="preserve"> </w:t>
      </w:r>
      <w:r w:rsidR="00E85B34" w:rsidRPr="007E1653">
        <w:rPr>
          <w:b/>
        </w:rPr>
        <w:t xml:space="preserve">Take this </w:t>
      </w:r>
      <w:r w:rsidR="00203E27">
        <w:rPr>
          <w:b/>
        </w:rPr>
        <w:t xml:space="preserve">seriously </w:t>
      </w:r>
      <w:proofErr w:type="gramStart"/>
      <w:r w:rsidR="00203E27">
        <w:rPr>
          <w:b/>
        </w:rPr>
        <w:t xml:space="preserve">–  </w:t>
      </w:r>
      <w:r w:rsidR="00C006EF" w:rsidRPr="007E1653">
        <w:rPr>
          <w:b/>
        </w:rPr>
        <w:t>do</w:t>
      </w:r>
      <w:proofErr w:type="gramEnd"/>
      <w:r w:rsidR="00C006EF" w:rsidRPr="007E1653">
        <w:rPr>
          <w:b/>
        </w:rPr>
        <w:t xml:space="preserve"> not delete any space below this point</w:t>
      </w:r>
    </w:p>
    <w:p w:rsidR="00F3373D" w:rsidRPr="0080473D" w:rsidRDefault="00F3373D" w:rsidP="007F2F02">
      <w:pPr>
        <w:pStyle w:val="UCCMainText"/>
      </w:pPr>
    </w:p>
    <w:p w:rsidR="007F2F02" w:rsidRPr="0080473D" w:rsidRDefault="007F2F02" w:rsidP="007F2F02">
      <w:pPr>
        <w:pStyle w:val="UCCMainText"/>
        <w:sectPr w:rsidR="007F2F02" w:rsidRPr="0080473D" w:rsidSect="00B9289F">
          <w:pgSz w:w="11909" w:h="16834" w:code="9"/>
          <w:pgMar w:top="1440" w:right="1440" w:bottom="1440" w:left="2880" w:header="1440" w:footer="1080" w:gutter="0"/>
          <w:pgNumType w:fmt="lowerRoman"/>
          <w:cols w:space="720"/>
          <w:titlePg/>
          <w:docGrid w:linePitch="360"/>
        </w:sectPr>
      </w:pPr>
    </w:p>
    <w:p w:rsidR="00F3373D" w:rsidRPr="0080473D" w:rsidRDefault="00F3373D" w:rsidP="0072455D">
      <w:pPr>
        <w:pStyle w:val="Heading1"/>
      </w:pPr>
      <w:bookmarkStart w:id="8" w:name="_Toc429429237"/>
      <w:r w:rsidRPr="0080473D">
        <w:lastRenderedPageBreak/>
        <w:t>CHAPTER ONE</w:t>
      </w:r>
      <w:bookmarkEnd w:id="8"/>
    </w:p>
    <w:p w:rsidR="00EA4B26" w:rsidRPr="0080473D" w:rsidRDefault="00E34AD4" w:rsidP="00E34AD4">
      <w:pPr>
        <w:pStyle w:val="Heading1"/>
      </w:pPr>
      <w:bookmarkStart w:id="9" w:name="_Toc429429238"/>
      <w:r>
        <w:t>INTRODUCTION</w:t>
      </w:r>
      <w:bookmarkEnd w:id="9"/>
    </w:p>
    <w:p w:rsidR="00E34AD4" w:rsidRDefault="00E34AD4" w:rsidP="004D08E3">
      <w:pPr>
        <w:pStyle w:val="Heading2"/>
      </w:pPr>
      <w:bookmarkStart w:id="10" w:name="_Toc429429239"/>
      <w:r>
        <w:t>Background to the S</w:t>
      </w:r>
      <w:r w:rsidR="004D08E3">
        <w:t>tudy</w:t>
      </w:r>
      <w:bookmarkEnd w:id="10"/>
    </w:p>
    <w:p w:rsidR="00F3373D"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F33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33412A" w:rsidRPr="00F45C38" w:rsidRDefault="0033412A" w:rsidP="0033412A">
      <w:pPr>
        <w:pStyle w:val="Caption"/>
        <w:keepNext/>
        <w:rPr>
          <w:szCs w:val="24"/>
        </w:rPr>
      </w:pPr>
      <w:bookmarkStart w:id="11" w:name="_Toc420887266"/>
      <w:r w:rsidRPr="00F45C38">
        <w:rPr>
          <w:szCs w:val="24"/>
        </w:rPr>
        <w:t xml:space="preserve">Table </w:t>
      </w:r>
      <w:r w:rsidR="00823613" w:rsidRPr="00F45C38">
        <w:rPr>
          <w:szCs w:val="24"/>
        </w:rPr>
        <w:fldChar w:fldCharType="begin"/>
      </w:r>
      <w:r w:rsidR="00C64628" w:rsidRPr="00F45C38">
        <w:rPr>
          <w:szCs w:val="24"/>
        </w:rPr>
        <w:instrText xml:space="preserve"> SEQ Table \* ARABIC </w:instrText>
      </w:r>
      <w:r w:rsidR="00823613" w:rsidRPr="00F45C38">
        <w:rPr>
          <w:szCs w:val="24"/>
        </w:rPr>
        <w:fldChar w:fldCharType="separate"/>
      </w:r>
      <w:r w:rsidR="002F2CC9">
        <w:rPr>
          <w:noProof/>
          <w:szCs w:val="24"/>
        </w:rPr>
        <w:t>1</w:t>
      </w:r>
      <w:r w:rsidR="00823613" w:rsidRPr="00F45C38">
        <w:rPr>
          <w:noProof/>
          <w:szCs w:val="24"/>
        </w:rPr>
        <w:fldChar w:fldCharType="end"/>
      </w:r>
      <w:r w:rsidRPr="00F45C38">
        <w:rPr>
          <w:szCs w:val="24"/>
        </w:rPr>
        <w:t>: My First Table</w:t>
      </w:r>
      <w:bookmarkEnd w:id="11"/>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18"/>
        <w:gridCol w:w="2659"/>
        <w:gridCol w:w="2520"/>
      </w:tblGrid>
      <w:tr w:rsidR="00FC3B4A" w:rsidRPr="00854506" w:rsidTr="00854506">
        <w:tc>
          <w:tcPr>
            <w:tcW w:w="2844" w:type="dxa"/>
            <w:tcBorders>
              <w:bottom w:val="single" w:sz="4" w:space="0" w:color="auto"/>
            </w:tcBorders>
            <w:shd w:val="clear" w:color="auto" w:fill="auto"/>
          </w:tcPr>
          <w:p w:rsidR="00CF1ABF" w:rsidRPr="00854506" w:rsidRDefault="00742D11" w:rsidP="00854506">
            <w:pPr>
              <w:pStyle w:val="UCCMainText"/>
              <w:spacing w:line="360" w:lineRule="auto"/>
            </w:pPr>
            <w:bookmarkStart w:id="12" w:name="Table1"/>
            <w:r w:rsidRPr="00854506">
              <w:t>Sex</w:t>
            </w:r>
          </w:p>
        </w:tc>
        <w:tc>
          <w:tcPr>
            <w:tcW w:w="2952" w:type="dxa"/>
            <w:tcBorders>
              <w:bottom w:val="single" w:sz="4" w:space="0" w:color="auto"/>
            </w:tcBorders>
            <w:shd w:val="clear" w:color="auto" w:fill="auto"/>
          </w:tcPr>
          <w:p w:rsidR="00CF1ABF"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CF1ABF"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CF1ABF" w:rsidRPr="00854506" w:rsidRDefault="00742D11" w:rsidP="00854506">
            <w:pPr>
              <w:pStyle w:val="UCCMainText"/>
              <w:spacing w:line="360" w:lineRule="auto"/>
            </w:pPr>
            <w:r w:rsidRPr="00854506">
              <w:t>Male</w:t>
            </w:r>
          </w:p>
        </w:tc>
        <w:tc>
          <w:tcPr>
            <w:tcW w:w="2952" w:type="dxa"/>
            <w:tcBorders>
              <w:bottom w:val="nil"/>
            </w:tcBorders>
            <w:shd w:val="clear" w:color="auto" w:fill="auto"/>
          </w:tcPr>
          <w:p w:rsidR="00CF1ABF" w:rsidRPr="00854506" w:rsidRDefault="00CF1ABF" w:rsidP="00854506">
            <w:pPr>
              <w:pStyle w:val="UCCMainText"/>
              <w:spacing w:line="360" w:lineRule="auto"/>
            </w:pPr>
          </w:p>
        </w:tc>
        <w:tc>
          <w:tcPr>
            <w:tcW w:w="2844" w:type="dxa"/>
            <w:tcBorders>
              <w:bottom w:val="nil"/>
            </w:tcBorders>
            <w:shd w:val="clear" w:color="auto" w:fill="auto"/>
          </w:tcPr>
          <w:p w:rsidR="00CF1ABF" w:rsidRPr="00854506" w:rsidRDefault="00CF1ABF"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742D11" w:rsidP="00854506">
            <w:pPr>
              <w:pStyle w:val="UCCMainText"/>
              <w:spacing w:line="360" w:lineRule="auto"/>
            </w:pPr>
            <w:r w:rsidRPr="00854506">
              <w:t>Female</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bookmarkEnd w:id="12"/>
    <w:p w:rsidR="00CF1ABF" w:rsidRDefault="00A82072" w:rsidP="001A02FD">
      <w:pPr>
        <w:pStyle w:val="UCCMainText"/>
      </w:pPr>
      <w:r>
        <w:t xml:space="preserve">Source: </w:t>
      </w:r>
      <w:r w:rsidR="00F3373D" w:rsidRPr="0080473D">
        <w:tab/>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w:t>
      </w:r>
      <w:r w:rsidRPr="0080473D">
        <w:lastRenderedPageBreak/>
        <w:t xml:space="preserve">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FA35BB"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EA4B26" w:rsidRPr="0080473D" w:rsidRDefault="00EA4B26" w:rsidP="00B85A7C">
      <w:pPr>
        <w:pStyle w:val="Heading2"/>
        <w:rPr>
          <w:szCs w:val="24"/>
        </w:rPr>
      </w:pPr>
      <w:bookmarkStart w:id="13" w:name="_Toc429429240"/>
      <w:r w:rsidRPr="0080473D">
        <w:rPr>
          <w:szCs w:val="24"/>
        </w:rPr>
        <w:t>Section Two</w:t>
      </w:r>
      <w:r w:rsidR="00F501F8">
        <w:rPr>
          <w:szCs w:val="24"/>
        </w:rPr>
        <w:t xml:space="preserve"> at Heading Level 2</w:t>
      </w:r>
      <w:bookmarkEnd w:id="13"/>
    </w:p>
    <w:p w:rsidR="005F2A6A" w:rsidRDefault="00EA4B26" w:rsidP="00847BBC">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F501F8" w:rsidRDefault="00F501F8" w:rsidP="00F501F8">
      <w:pPr>
        <w:pStyle w:val="Heading3"/>
      </w:pPr>
      <w:r>
        <w:t>Section three at heading level 3</w:t>
      </w:r>
    </w:p>
    <w:p w:rsidR="00F501F8" w:rsidRPr="0080473D" w:rsidRDefault="00F501F8" w:rsidP="00F501F8">
      <w:pPr>
        <w:pStyle w:val="UCCMainText"/>
      </w:pPr>
      <w:r w:rsidRPr="0080473D">
        <w:t xml:space="preserve">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w:t>
      </w:r>
      <w:r w:rsidRPr="0080473D">
        <w:lastRenderedPageBreak/>
        <w:t xml:space="preserve">here. The </w:t>
      </w:r>
      <w:r>
        <w:t>main</w:t>
      </w:r>
      <w:r w:rsidRPr="0080473D">
        <w:t xml:space="preserve"> text of my </w:t>
      </w:r>
      <w:r>
        <w:t>thesis</w:t>
      </w:r>
      <w:r w:rsidRPr="0080473D">
        <w:t xml:space="preserve"> goes here. The </w:t>
      </w:r>
      <w:r>
        <w:t>main</w:t>
      </w:r>
      <w:r w:rsidRPr="0080473D">
        <w:t xml:space="preserve"> text of my </w:t>
      </w:r>
      <w:r>
        <w:t>thesis</w:t>
      </w:r>
      <w:r w:rsidRPr="0080473D">
        <w:t xml:space="preserve"> goes here.</w:t>
      </w:r>
    </w:p>
    <w:p w:rsidR="00F55E2B" w:rsidRPr="0080473D" w:rsidRDefault="00F3373D" w:rsidP="00847BBC">
      <w:pPr>
        <w:pStyle w:val="UCCMainText"/>
      </w:pPr>
      <w:r w:rsidRPr="0080473D">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w:t>
      </w:r>
    </w:p>
    <w:p w:rsidR="0033412A" w:rsidRPr="00F45C38" w:rsidRDefault="0033412A" w:rsidP="0033412A">
      <w:pPr>
        <w:pStyle w:val="Caption"/>
        <w:keepNext/>
        <w:rPr>
          <w:szCs w:val="24"/>
        </w:rPr>
      </w:pPr>
      <w:bookmarkStart w:id="14" w:name="_Toc420887267"/>
      <w:r w:rsidRPr="00F45C38">
        <w:rPr>
          <w:szCs w:val="24"/>
        </w:rPr>
        <w:t xml:space="preserve">Table </w:t>
      </w:r>
      <w:r w:rsidR="00823613" w:rsidRPr="00F45C38">
        <w:rPr>
          <w:szCs w:val="24"/>
        </w:rPr>
        <w:fldChar w:fldCharType="begin"/>
      </w:r>
      <w:r w:rsidR="00C64628" w:rsidRPr="00F45C38">
        <w:rPr>
          <w:szCs w:val="24"/>
        </w:rPr>
        <w:instrText xml:space="preserve"> SEQ Table \* ARABIC </w:instrText>
      </w:r>
      <w:r w:rsidR="00823613" w:rsidRPr="00F45C38">
        <w:rPr>
          <w:szCs w:val="24"/>
        </w:rPr>
        <w:fldChar w:fldCharType="separate"/>
      </w:r>
      <w:r w:rsidR="002F2CC9">
        <w:rPr>
          <w:noProof/>
          <w:szCs w:val="24"/>
        </w:rPr>
        <w:t>2</w:t>
      </w:r>
      <w:r w:rsidR="00823613" w:rsidRPr="00F45C38">
        <w:rPr>
          <w:noProof/>
          <w:szCs w:val="24"/>
        </w:rPr>
        <w:fldChar w:fldCharType="end"/>
      </w:r>
      <w:r w:rsidRPr="00F45C38">
        <w:rPr>
          <w:szCs w:val="24"/>
        </w:rPr>
        <w:t>: My Second Table</w:t>
      </w:r>
      <w:bookmarkEnd w:id="14"/>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2554"/>
        <w:gridCol w:w="2642"/>
        <w:gridCol w:w="2501"/>
      </w:tblGrid>
      <w:tr w:rsidR="00FC3B4A" w:rsidRPr="00854506" w:rsidTr="00854506">
        <w:tc>
          <w:tcPr>
            <w:tcW w:w="2844" w:type="dxa"/>
            <w:tcBorders>
              <w:bottom w:val="single" w:sz="4" w:space="0" w:color="auto"/>
            </w:tcBorders>
            <w:shd w:val="clear" w:color="auto" w:fill="auto"/>
          </w:tcPr>
          <w:p w:rsidR="00742D11" w:rsidRPr="00854506" w:rsidRDefault="00805A14" w:rsidP="00854506">
            <w:pPr>
              <w:pStyle w:val="UCCMainText"/>
              <w:spacing w:line="360" w:lineRule="auto"/>
            </w:pPr>
            <w:r w:rsidRPr="00854506">
              <w:t>Level of Education</w:t>
            </w:r>
          </w:p>
        </w:tc>
        <w:tc>
          <w:tcPr>
            <w:tcW w:w="2952" w:type="dxa"/>
            <w:tcBorders>
              <w:bottom w:val="single" w:sz="4" w:space="0" w:color="auto"/>
            </w:tcBorders>
            <w:shd w:val="clear" w:color="auto" w:fill="auto"/>
          </w:tcPr>
          <w:p w:rsidR="00742D11" w:rsidRPr="00854506" w:rsidRDefault="00742D11" w:rsidP="00854506">
            <w:pPr>
              <w:pStyle w:val="UCCMainText"/>
              <w:spacing w:line="360" w:lineRule="auto"/>
            </w:pPr>
            <w:r w:rsidRPr="00854506">
              <w:t>Frequency</w:t>
            </w:r>
          </w:p>
        </w:tc>
        <w:tc>
          <w:tcPr>
            <w:tcW w:w="2844" w:type="dxa"/>
            <w:tcBorders>
              <w:bottom w:val="single" w:sz="4" w:space="0" w:color="auto"/>
            </w:tcBorders>
            <w:shd w:val="clear" w:color="auto" w:fill="auto"/>
          </w:tcPr>
          <w:p w:rsidR="00742D11" w:rsidRPr="00854506" w:rsidRDefault="00742D11" w:rsidP="00854506">
            <w:pPr>
              <w:pStyle w:val="UCCMainText"/>
              <w:spacing w:line="360" w:lineRule="auto"/>
            </w:pPr>
            <w:r w:rsidRPr="00854506">
              <w:t>Percent</w:t>
            </w:r>
          </w:p>
        </w:tc>
      </w:tr>
      <w:tr w:rsidR="00FC3B4A" w:rsidRPr="00854506" w:rsidTr="00854506">
        <w:tc>
          <w:tcPr>
            <w:tcW w:w="2844" w:type="dxa"/>
            <w:tcBorders>
              <w:bottom w:val="nil"/>
            </w:tcBorders>
            <w:shd w:val="clear" w:color="auto" w:fill="auto"/>
          </w:tcPr>
          <w:p w:rsidR="00742D11" w:rsidRPr="00854506" w:rsidRDefault="00805A14" w:rsidP="00854506">
            <w:pPr>
              <w:pStyle w:val="UCCMainText"/>
              <w:spacing w:line="360" w:lineRule="auto"/>
            </w:pPr>
            <w:r w:rsidRPr="00854506">
              <w:t>Non-formal</w:t>
            </w:r>
          </w:p>
        </w:tc>
        <w:tc>
          <w:tcPr>
            <w:tcW w:w="2952" w:type="dxa"/>
            <w:tcBorders>
              <w:bottom w:val="nil"/>
            </w:tcBorders>
            <w:shd w:val="clear" w:color="auto" w:fill="auto"/>
          </w:tcPr>
          <w:p w:rsidR="00742D11" w:rsidRPr="00854506" w:rsidRDefault="00742D11" w:rsidP="00854506">
            <w:pPr>
              <w:pStyle w:val="UCCMainText"/>
              <w:spacing w:line="360" w:lineRule="auto"/>
            </w:pPr>
          </w:p>
        </w:tc>
        <w:tc>
          <w:tcPr>
            <w:tcW w:w="2844" w:type="dxa"/>
            <w:tcBorders>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742D11" w:rsidRPr="00854506" w:rsidRDefault="00805A14" w:rsidP="00854506">
            <w:pPr>
              <w:pStyle w:val="UCCMainText"/>
              <w:spacing w:line="360" w:lineRule="auto"/>
            </w:pPr>
            <w:r w:rsidRPr="00854506">
              <w:t>Basic</w:t>
            </w:r>
          </w:p>
        </w:tc>
        <w:tc>
          <w:tcPr>
            <w:tcW w:w="2952" w:type="dxa"/>
            <w:tcBorders>
              <w:top w:val="nil"/>
              <w:bottom w:val="nil"/>
            </w:tcBorders>
            <w:shd w:val="clear" w:color="auto" w:fill="auto"/>
          </w:tcPr>
          <w:p w:rsidR="00742D11" w:rsidRPr="00854506" w:rsidRDefault="00742D11" w:rsidP="00854506">
            <w:pPr>
              <w:pStyle w:val="UCCMainText"/>
              <w:spacing w:line="360" w:lineRule="auto"/>
            </w:pPr>
          </w:p>
        </w:tc>
        <w:tc>
          <w:tcPr>
            <w:tcW w:w="2844" w:type="dxa"/>
            <w:tcBorders>
              <w:top w:val="nil"/>
              <w:bottom w:val="nil"/>
            </w:tcBorders>
            <w:shd w:val="clear" w:color="auto" w:fill="auto"/>
          </w:tcPr>
          <w:p w:rsidR="00742D11" w:rsidRPr="00854506" w:rsidRDefault="00742D11"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Secondary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tcBorders>
              <w:top w:val="nil"/>
              <w:bottom w:val="nil"/>
            </w:tcBorders>
            <w:shd w:val="clear" w:color="auto" w:fill="auto"/>
          </w:tcPr>
          <w:p w:rsidR="00805A14" w:rsidRPr="00854506" w:rsidRDefault="00805A14" w:rsidP="00854506">
            <w:pPr>
              <w:pStyle w:val="UCCMainText"/>
              <w:spacing w:line="360" w:lineRule="auto"/>
            </w:pPr>
            <w:r w:rsidRPr="00854506">
              <w:t>Tertiary</w:t>
            </w:r>
          </w:p>
        </w:tc>
        <w:tc>
          <w:tcPr>
            <w:tcW w:w="2952" w:type="dxa"/>
            <w:tcBorders>
              <w:top w:val="nil"/>
              <w:bottom w:val="nil"/>
            </w:tcBorders>
            <w:shd w:val="clear" w:color="auto" w:fill="auto"/>
          </w:tcPr>
          <w:p w:rsidR="00805A14" w:rsidRPr="00854506" w:rsidRDefault="00805A14" w:rsidP="00854506">
            <w:pPr>
              <w:pStyle w:val="UCCMainText"/>
              <w:spacing w:line="360" w:lineRule="auto"/>
            </w:pPr>
          </w:p>
        </w:tc>
        <w:tc>
          <w:tcPr>
            <w:tcW w:w="2844" w:type="dxa"/>
            <w:tcBorders>
              <w:top w:val="nil"/>
              <w:bottom w:val="nil"/>
            </w:tcBorders>
            <w:shd w:val="clear" w:color="auto" w:fill="auto"/>
          </w:tcPr>
          <w:p w:rsidR="00805A14" w:rsidRPr="00854506" w:rsidRDefault="00805A14" w:rsidP="00854506">
            <w:pPr>
              <w:pStyle w:val="UCCMainText"/>
              <w:spacing w:line="360" w:lineRule="auto"/>
            </w:pPr>
          </w:p>
        </w:tc>
      </w:tr>
      <w:tr w:rsidR="00FC3B4A" w:rsidRPr="00854506" w:rsidTr="00854506">
        <w:tc>
          <w:tcPr>
            <w:tcW w:w="2844" w:type="dxa"/>
            <w:shd w:val="clear" w:color="auto" w:fill="auto"/>
          </w:tcPr>
          <w:p w:rsidR="00742D11" w:rsidRPr="00854506" w:rsidRDefault="00742D11" w:rsidP="00854506">
            <w:pPr>
              <w:pStyle w:val="UCCMainText"/>
              <w:spacing w:line="360" w:lineRule="auto"/>
            </w:pPr>
          </w:p>
        </w:tc>
        <w:tc>
          <w:tcPr>
            <w:tcW w:w="2952" w:type="dxa"/>
            <w:shd w:val="clear" w:color="auto" w:fill="auto"/>
          </w:tcPr>
          <w:p w:rsidR="00742D11" w:rsidRPr="00854506" w:rsidRDefault="00742D11" w:rsidP="00854506">
            <w:pPr>
              <w:pStyle w:val="UCCMainText"/>
              <w:spacing w:line="360" w:lineRule="auto"/>
            </w:pPr>
          </w:p>
        </w:tc>
        <w:tc>
          <w:tcPr>
            <w:tcW w:w="2844" w:type="dxa"/>
            <w:shd w:val="clear" w:color="auto" w:fill="auto"/>
          </w:tcPr>
          <w:p w:rsidR="00742D11" w:rsidRPr="00854506" w:rsidRDefault="00742D11" w:rsidP="00854506">
            <w:pPr>
              <w:pStyle w:val="UCCMainText"/>
              <w:spacing w:line="360" w:lineRule="auto"/>
            </w:pPr>
          </w:p>
        </w:tc>
      </w:tr>
    </w:tbl>
    <w:p w:rsidR="001F37C2" w:rsidRDefault="00677AD3" w:rsidP="001A02FD">
      <w:pPr>
        <w:pStyle w:val="UCCMainText"/>
      </w:pPr>
      <w:r>
        <w:t xml:space="preserve">Source: </w:t>
      </w:r>
      <w:r w:rsidR="001A02FD" w:rsidRPr="0080473D">
        <w:tab/>
      </w:r>
    </w:p>
    <w:p w:rsidR="001A02FD" w:rsidRPr="0080473D" w:rsidRDefault="001A02FD" w:rsidP="001A02FD">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w:t>
      </w:r>
      <w:r w:rsidR="00F55E2B" w:rsidRPr="0080473D">
        <w:t xml:space="preserv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 The </w:t>
      </w:r>
      <w:r w:rsidR="003B074C">
        <w:t>main</w:t>
      </w:r>
      <w:r w:rsidR="00F55E2B" w:rsidRPr="0080473D">
        <w:t xml:space="preserve"> text of my </w:t>
      </w:r>
      <w:r w:rsidR="003B074C">
        <w:t>thesis</w:t>
      </w:r>
      <w:r w:rsidR="00F55E2B" w:rsidRPr="0080473D">
        <w:t xml:space="preserve"> goes here.</w:t>
      </w:r>
    </w:p>
    <w:p w:rsidR="00783986" w:rsidRDefault="00FC3B4A" w:rsidP="00783986">
      <w:pPr>
        <w:pStyle w:val="UCCFigureCaption"/>
        <w:keepNext/>
      </w:pPr>
      <w:bookmarkStart w:id="15" w:name="_Toc238880464"/>
      <w:r>
        <w:rPr>
          <w:noProof/>
          <w:szCs w:val="24"/>
          <w:lang w:val="en-GB" w:eastAsia="en-GB"/>
        </w:rPr>
        <w:lastRenderedPageBreak/>
        <w:drawing>
          <wp:inline distT="0" distB="0" distL="0" distR="0">
            <wp:extent cx="4815840" cy="2804160"/>
            <wp:effectExtent l="0" t="0" r="0" b="0"/>
            <wp:docPr id="4"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83986" w:rsidRPr="00F45C38" w:rsidRDefault="00783986" w:rsidP="00783986">
      <w:pPr>
        <w:pStyle w:val="Caption"/>
        <w:rPr>
          <w:szCs w:val="24"/>
        </w:rPr>
      </w:pPr>
      <w:bookmarkStart w:id="16" w:name="_Toc416377591"/>
      <w:r w:rsidRPr="00F45C38">
        <w:rPr>
          <w:szCs w:val="24"/>
        </w:rPr>
        <w:t xml:space="preserve">Figure </w:t>
      </w:r>
      <w:r w:rsidR="00823613" w:rsidRPr="00F45C38">
        <w:rPr>
          <w:szCs w:val="24"/>
        </w:rPr>
        <w:fldChar w:fldCharType="begin"/>
      </w:r>
      <w:r w:rsidRPr="00F45C38">
        <w:rPr>
          <w:szCs w:val="24"/>
        </w:rPr>
        <w:instrText xml:space="preserve"> SEQ Figure \* ARABIC </w:instrText>
      </w:r>
      <w:r w:rsidR="00823613" w:rsidRPr="00F45C38">
        <w:rPr>
          <w:szCs w:val="24"/>
        </w:rPr>
        <w:fldChar w:fldCharType="separate"/>
      </w:r>
      <w:r w:rsidR="002F2CC9">
        <w:rPr>
          <w:noProof/>
          <w:szCs w:val="24"/>
        </w:rPr>
        <w:t>1</w:t>
      </w:r>
      <w:r w:rsidR="00823613" w:rsidRPr="00F45C38">
        <w:rPr>
          <w:szCs w:val="24"/>
        </w:rPr>
        <w:fldChar w:fldCharType="end"/>
      </w:r>
      <w:r w:rsidRPr="00F45C38">
        <w:rPr>
          <w:szCs w:val="24"/>
        </w:rPr>
        <w:t>: My First Figure</w:t>
      </w:r>
      <w:bookmarkEnd w:id="16"/>
      <w:r w:rsidR="003A1E43">
        <w:rPr>
          <w:szCs w:val="24"/>
        </w:rPr>
        <w:t>.</w:t>
      </w:r>
    </w:p>
    <w:bookmarkEnd w:id="15"/>
    <w:p w:rsidR="001A02FD" w:rsidRPr="0080473D" w:rsidRDefault="001A02FD" w:rsidP="001A02FD">
      <w:pPr>
        <w:pStyle w:val="UCCMainText"/>
      </w:pPr>
    </w:p>
    <w:p w:rsidR="001A02FD" w:rsidRPr="0080473D" w:rsidRDefault="001A02FD" w:rsidP="001A02FD">
      <w:pPr>
        <w:pStyle w:val="UCCMainText"/>
        <w:sectPr w:rsidR="001A02FD" w:rsidRPr="0080473D" w:rsidSect="00B9289F">
          <w:headerReference w:type="default" r:id="rId13"/>
          <w:footerReference w:type="default" r:id="rId14"/>
          <w:headerReference w:type="first" r:id="rId15"/>
          <w:footerReference w:type="first" r:id="rId16"/>
          <w:pgSz w:w="11909" w:h="16834" w:code="9"/>
          <w:pgMar w:top="1440" w:right="1440" w:bottom="1440" w:left="2880" w:header="1440" w:footer="1080" w:gutter="0"/>
          <w:pgNumType w:start="1"/>
          <w:cols w:space="720"/>
          <w:docGrid w:linePitch="360"/>
        </w:sectPr>
      </w:pPr>
    </w:p>
    <w:p w:rsidR="00F3373D" w:rsidRDefault="00F3373D" w:rsidP="0072455D">
      <w:pPr>
        <w:pStyle w:val="Heading1"/>
      </w:pPr>
      <w:bookmarkStart w:id="17" w:name="_Toc429429241"/>
      <w:r w:rsidRPr="0080473D">
        <w:lastRenderedPageBreak/>
        <w:t>CHAPTER TWO</w:t>
      </w:r>
      <w:bookmarkEnd w:id="17"/>
    </w:p>
    <w:p w:rsidR="008A566E" w:rsidRPr="0080473D"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w:t>
      </w:r>
      <w:r w:rsidRPr="0080473D">
        <w:t xml:space="preserve">t of my </w:t>
      </w:r>
      <w:r w:rsidR="003B074C">
        <w:t>thesis</w:t>
      </w:r>
      <w:r w:rsidRPr="0080473D">
        <w:t xml:space="preserve"> goes here.</w:t>
      </w:r>
    </w:p>
    <w:p w:rsidR="00FA35BB" w:rsidRDefault="008A566E" w:rsidP="00FA35BB">
      <w:pPr>
        <w:pStyle w:val="UCCMainText"/>
      </w:pPr>
      <w:r w:rsidRPr="0080473D">
        <w:t>T</w:t>
      </w:r>
      <w:r w:rsidR="00F3373D" w:rsidRPr="0080473D">
        <w:t xml:space="preserve">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The </w:t>
      </w:r>
      <w:r w:rsidR="003B074C">
        <w:t>main</w:t>
      </w:r>
      <w:r w:rsidR="00F3373D" w:rsidRPr="0080473D">
        <w:t xml:space="preserve"> text of my </w:t>
      </w:r>
      <w:r w:rsidR="003B074C">
        <w:t>thesis</w:t>
      </w:r>
      <w:r w:rsidR="00F3373D" w:rsidRPr="0080473D">
        <w:t xml:space="preserve"> goes here. </w:t>
      </w:r>
    </w:p>
    <w:p w:rsidR="00847BBC" w:rsidRPr="0080473D" w:rsidRDefault="00847BBC" w:rsidP="00847BBC">
      <w:pPr>
        <w:spacing w:line="480" w:lineRule="auto"/>
        <w:jc w:val="both"/>
        <w:sectPr w:rsidR="00847BBC" w:rsidRPr="0080473D" w:rsidSect="00B9289F">
          <w:pgSz w:w="11909" w:h="16834" w:code="9"/>
          <w:pgMar w:top="1440" w:right="1440" w:bottom="1440" w:left="2880" w:header="1440" w:footer="1080" w:gutter="0"/>
          <w:cols w:space="720"/>
          <w:docGrid w:linePitch="360"/>
        </w:sectPr>
      </w:pPr>
    </w:p>
    <w:p w:rsidR="00F3373D" w:rsidRPr="0080473D" w:rsidRDefault="00C87F94" w:rsidP="00847BBC">
      <w:pPr>
        <w:pStyle w:val="Heading1"/>
      </w:pPr>
      <w:bookmarkStart w:id="18" w:name="_Toc429429242"/>
      <w:r w:rsidRPr="0080473D">
        <w:lastRenderedPageBreak/>
        <w:t>CHAPTER THREE</w:t>
      </w:r>
      <w:bookmarkEnd w:id="18"/>
    </w:p>
    <w:p w:rsidR="00C87F94" w:rsidRPr="0080473D" w:rsidRDefault="00C87F94" w:rsidP="00847BBC">
      <w:pPr>
        <w:pStyle w:val="UCCMainText"/>
      </w:pPr>
      <w:r w:rsidRPr="0080473D">
        <w:tab/>
        <w:t xml:space="preserve">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 The </w:t>
      </w:r>
      <w:r w:rsidR="003B074C">
        <w:t>main</w:t>
      </w:r>
      <w:r w:rsidRPr="0080473D">
        <w:t xml:space="preserve"> text of my </w:t>
      </w:r>
      <w:r w:rsidR="003B074C">
        <w:t>thesis</w:t>
      </w:r>
      <w:r w:rsidRPr="0080473D">
        <w:t xml:space="preserve"> goes here.</w:t>
      </w:r>
    </w:p>
    <w:p w:rsidR="00C87F94" w:rsidRPr="0080473D" w:rsidRDefault="00C87F94" w:rsidP="00C87F94">
      <w:pPr>
        <w:pStyle w:val="UCCMainText"/>
      </w:pPr>
    </w:p>
    <w:p w:rsidR="002E1E1E" w:rsidRDefault="00FC3B4A" w:rsidP="00BB33E7">
      <w:pPr>
        <w:pStyle w:val="UCCFigureCaption"/>
      </w:pPr>
      <w:r>
        <w:rPr>
          <w:noProof/>
          <w:lang w:val="en-GB" w:eastAsia="en-GB"/>
        </w:rPr>
        <w:drawing>
          <wp:inline distT="0" distB="0" distL="0" distR="0">
            <wp:extent cx="4853940" cy="3215640"/>
            <wp:effectExtent l="0" t="0" r="0"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7F94" w:rsidRPr="002E1E1E" w:rsidRDefault="002E1E1E" w:rsidP="002E1E1E">
      <w:pPr>
        <w:pStyle w:val="Caption"/>
        <w:rPr>
          <w:szCs w:val="24"/>
        </w:rPr>
      </w:pPr>
      <w:bookmarkStart w:id="19" w:name="_Toc416377592"/>
      <w:r>
        <w:rPr>
          <w:szCs w:val="24"/>
        </w:rPr>
        <w:t xml:space="preserve">Figure </w:t>
      </w:r>
      <w:r w:rsidR="00823613" w:rsidRPr="002E1E1E">
        <w:rPr>
          <w:szCs w:val="24"/>
        </w:rPr>
        <w:fldChar w:fldCharType="begin"/>
      </w:r>
      <w:r w:rsidRPr="002E1E1E">
        <w:rPr>
          <w:szCs w:val="24"/>
        </w:rPr>
        <w:instrText xml:space="preserve"> SEQ Figure \* ARABIC </w:instrText>
      </w:r>
      <w:r w:rsidR="00823613" w:rsidRPr="002E1E1E">
        <w:rPr>
          <w:szCs w:val="24"/>
        </w:rPr>
        <w:fldChar w:fldCharType="separate"/>
      </w:r>
      <w:r w:rsidR="002F2CC9">
        <w:rPr>
          <w:noProof/>
          <w:szCs w:val="24"/>
        </w:rPr>
        <w:t>2</w:t>
      </w:r>
      <w:r w:rsidR="00823613" w:rsidRPr="002E1E1E">
        <w:rPr>
          <w:szCs w:val="24"/>
        </w:rPr>
        <w:fldChar w:fldCharType="end"/>
      </w:r>
      <w:r w:rsidRPr="002E1E1E">
        <w:rPr>
          <w:szCs w:val="24"/>
        </w:rPr>
        <w:t>: My second figure</w:t>
      </w:r>
      <w:bookmarkEnd w:id="19"/>
      <w:r w:rsidR="00EE4092">
        <w:rPr>
          <w:szCs w:val="24"/>
        </w:rPr>
        <w:t>.</w:t>
      </w:r>
    </w:p>
    <w:p w:rsidR="007646A2" w:rsidRDefault="007646A2" w:rsidP="007646A2">
      <w:pPr>
        <w:pStyle w:val="UCCMainText"/>
      </w:pPr>
    </w:p>
    <w:p w:rsidR="002857BB" w:rsidRDefault="007646A2" w:rsidP="00AE0CFB">
      <w:pPr>
        <w:pStyle w:val="UCCMainText"/>
        <w:ind w:firstLine="0"/>
      </w:pPr>
      <w:r w:rsidRPr="002857BB">
        <w:rPr>
          <w:b/>
        </w:rPr>
        <w:t>NOTE:</w:t>
      </w:r>
    </w:p>
    <w:p w:rsidR="007646A2" w:rsidRPr="002857BB" w:rsidRDefault="007646A2" w:rsidP="007646A2">
      <w:pPr>
        <w:pStyle w:val="UCCMainText"/>
      </w:pPr>
      <w:r w:rsidRPr="002857BB">
        <w:rPr>
          <w:rFonts w:eastAsia="Times New Roman"/>
        </w:rPr>
        <w:t xml:space="preserve">The number of chapters </w:t>
      </w:r>
      <w:r w:rsidR="00E414BB">
        <w:rPr>
          <w:rFonts w:eastAsia="Times New Roman"/>
        </w:rPr>
        <w:t xml:space="preserve">of </w:t>
      </w:r>
      <w:r w:rsidRPr="002857BB">
        <w:t xml:space="preserve">a </w:t>
      </w:r>
      <w:r w:rsidR="00027BB4">
        <w:t xml:space="preserve">project work </w:t>
      </w:r>
      <w:r w:rsidRPr="002857BB">
        <w:rPr>
          <w:rFonts w:eastAsia="Times New Roman"/>
        </w:rPr>
        <w:t xml:space="preserve">depends upon the subject and type of the research, and discipline. </w:t>
      </w:r>
      <w:r w:rsidR="00E414BB">
        <w:rPr>
          <w:rFonts w:eastAsia="Times New Roman"/>
        </w:rPr>
        <w:t>Add o</w:t>
      </w:r>
      <w:r w:rsidRPr="002857BB">
        <w:rPr>
          <w:rFonts w:eastAsia="Times New Roman"/>
        </w:rPr>
        <w:t>ther chapters</w:t>
      </w:r>
      <w:r w:rsidR="00E414BB">
        <w:rPr>
          <w:rFonts w:eastAsia="Times New Roman"/>
        </w:rPr>
        <w:t xml:space="preserve"> as you </w:t>
      </w:r>
      <w:r w:rsidR="009D6ADA">
        <w:rPr>
          <w:rFonts w:eastAsia="Times New Roman"/>
        </w:rPr>
        <w:t xml:space="preserve">may </w:t>
      </w:r>
      <w:r w:rsidR="00E414BB">
        <w:rPr>
          <w:rFonts w:eastAsia="Times New Roman"/>
        </w:rPr>
        <w:t>require.</w:t>
      </w:r>
      <w:r w:rsidR="00C66FCF">
        <w:rPr>
          <w:rFonts w:eastAsia="Times New Roman"/>
        </w:rPr>
        <w:t xml:space="preserve"> </w:t>
      </w:r>
      <w:r w:rsidR="00AB0EE0">
        <w:rPr>
          <w:rFonts w:eastAsia="Times New Roman"/>
        </w:rPr>
        <w:t xml:space="preserve">The traditional </w:t>
      </w:r>
      <w:r w:rsidR="007F4EE5">
        <w:rPr>
          <w:rFonts w:eastAsia="Times New Roman"/>
        </w:rPr>
        <w:t>five-c</w:t>
      </w:r>
      <w:r w:rsidR="00AB0EE0">
        <w:rPr>
          <w:rFonts w:eastAsia="Times New Roman"/>
        </w:rPr>
        <w:t xml:space="preserve">hapter </w:t>
      </w:r>
      <w:r w:rsidR="007F4EE5">
        <w:rPr>
          <w:rFonts w:eastAsia="Times New Roman"/>
        </w:rPr>
        <w:t xml:space="preserve">format </w:t>
      </w:r>
      <w:r w:rsidR="00AB0EE0">
        <w:rPr>
          <w:rFonts w:eastAsia="Times New Roman"/>
        </w:rPr>
        <w:t xml:space="preserve">at UCC </w:t>
      </w:r>
      <w:r w:rsidR="007F4EE5">
        <w:rPr>
          <w:rFonts w:eastAsia="Times New Roman"/>
        </w:rPr>
        <w:t>include</w:t>
      </w:r>
      <w:r w:rsidR="00AB0EE0">
        <w:rPr>
          <w:rFonts w:eastAsia="Times New Roman"/>
        </w:rPr>
        <w:t xml:space="preserve">: Chapter One – Introduction; Chapter Two – Literature Review; Chapter Three – </w:t>
      </w:r>
      <w:r w:rsidR="007F4EE5">
        <w:rPr>
          <w:rFonts w:eastAsia="Times New Roman"/>
        </w:rPr>
        <w:t xml:space="preserve">Research </w:t>
      </w:r>
      <w:r w:rsidR="00AB0EE0">
        <w:rPr>
          <w:rFonts w:eastAsia="Times New Roman"/>
        </w:rPr>
        <w:lastRenderedPageBreak/>
        <w:t>Methodology; Chapter Four – Results and Discussion; and Chapter Five – Summary, Conclusions and Recommendations.</w:t>
      </w:r>
    </w:p>
    <w:p w:rsidR="00733BE1" w:rsidRDefault="00C87F94" w:rsidP="00C87F94">
      <w:pPr>
        <w:pStyle w:val="UCCMainText"/>
      </w:pPr>
      <w:r w:rsidRPr="0080473D">
        <w:tab/>
      </w:r>
    </w:p>
    <w:p w:rsidR="0072455D" w:rsidRPr="0080473D" w:rsidRDefault="0072455D" w:rsidP="00733BE1">
      <w:pPr>
        <w:pStyle w:val="UCCMainText"/>
        <w:sectPr w:rsidR="0072455D" w:rsidRPr="0080473D" w:rsidSect="00B9289F">
          <w:pgSz w:w="11909" w:h="16834" w:code="9"/>
          <w:pgMar w:top="1440" w:right="1440" w:bottom="1440" w:left="2880" w:header="1440" w:footer="1080" w:gutter="0"/>
          <w:cols w:space="720"/>
          <w:docGrid w:linePitch="360"/>
        </w:sectPr>
      </w:pPr>
    </w:p>
    <w:p w:rsidR="00C87F94" w:rsidRPr="0080473D" w:rsidRDefault="00F45C38" w:rsidP="0072455D">
      <w:pPr>
        <w:pStyle w:val="Heading1"/>
      </w:pPr>
      <w:bookmarkStart w:id="20" w:name="_Toc429429243"/>
      <w:r>
        <w:lastRenderedPageBreak/>
        <w:t>REFERENCES</w:t>
      </w:r>
      <w:bookmarkEnd w:id="20"/>
    </w:p>
    <w:p w:rsidR="00EA4B26" w:rsidRPr="00166E0B" w:rsidRDefault="00EA4B26" w:rsidP="00B904AA">
      <w:pPr>
        <w:pStyle w:val="UCCBibliography"/>
        <w:ind w:left="360" w:hanging="360"/>
        <w:rPr>
          <w:b w:val="0"/>
          <w:i/>
          <w:szCs w:val="24"/>
        </w:rPr>
      </w:pPr>
      <w:r w:rsidRPr="00166E0B">
        <w:rPr>
          <w:b w:val="0"/>
          <w:i/>
          <w:szCs w:val="24"/>
        </w:rPr>
        <w:t xml:space="preserve">This is my </w:t>
      </w:r>
      <w:r w:rsidR="007C5420">
        <w:rPr>
          <w:b w:val="0"/>
          <w:i/>
          <w:szCs w:val="24"/>
        </w:rPr>
        <w:t xml:space="preserve">references based on the </w:t>
      </w:r>
      <w:proofErr w:type="spellStart"/>
      <w:r w:rsidR="007C5420">
        <w:rPr>
          <w:b w:val="0"/>
          <w:i/>
          <w:szCs w:val="24"/>
        </w:rPr>
        <w:t>APA</w:t>
      </w:r>
      <w:proofErr w:type="spellEnd"/>
      <w:r w:rsidR="007C5420">
        <w:rPr>
          <w:b w:val="0"/>
          <w:i/>
          <w:szCs w:val="24"/>
        </w:rPr>
        <w:t xml:space="preserve"> style format</w:t>
      </w:r>
      <w:r w:rsidRPr="00166E0B">
        <w:rPr>
          <w:b w:val="0"/>
          <w:i/>
          <w:szCs w:val="24"/>
        </w:rPr>
        <w:t xml:space="preserve">. </w:t>
      </w:r>
      <w:r w:rsidR="007C5420" w:rsidRPr="00166E0B">
        <w:rPr>
          <w:b w:val="0"/>
          <w:i/>
          <w:szCs w:val="24"/>
        </w:rPr>
        <w:t xml:space="preserve">This is my </w:t>
      </w:r>
      <w:r w:rsidR="007C5420">
        <w:rPr>
          <w:b w:val="0"/>
          <w:i/>
          <w:szCs w:val="24"/>
        </w:rPr>
        <w:t xml:space="preserve">references based on the </w:t>
      </w:r>
      <w:proofErr w:type="spellStart"/>
      <w:r w:rsidR="007C5420">
        <w:rPr>
          <w:b w:val="0"/>
          <w:i/>
          <w:szCs w:val="24"/>
        </w:rPr>
        <w:t>APA</w:t>
      </w:r>
      <w:proofErr w:type="spellEnd"/>
      <w:r w:rsidR="007C5420">
        <w:rPr>
          <w:b w:val="0"/>
          <w:i/>
          <w:szCs w:val="24"/>
        </w:rPr>
        <w:t xml:space="preserve"> style format.</w:t>
      </w:r>
      <w:r w:rsidR="008F4D7A">
        <w:rPr>
          <w:b w:val="0"/>
          <w:i/>
          <w:szCs w:val="24"/>
        </w:rPr>
        <w:t xml:space="preserve"> </w:t>
      </w:r>
      <w:r w:rsidR="007C5420" w:rsidRPr="00166E0B">
        <w:rPr>
          <w:b w:val="0"/>
          <w:i/>
          <w:szCs w:val="24"/>
        </w:rPr>
        <w:t xml:space="preserve">This is my </w:t>
      </w:r>
      <w:r w:rsidR="007C5420">
        <w:rPr>
          <w:b w:val="0"/>
          <w:i/>
          <w:szCs w:val="24"/>
        </w:rPr>
        <w:t xml:space="preserve">references based on the </w:t>
      </w:r>
      <w:proofErr w:type="spellStart"/>
      <w:r w:rsidR="007C5420">
        <w:rPr>
          <w:b w:val="0"/>
          <w:i/>
          <w:szCs w:val="24"/>
        </w:rPr>
        <w:t>APA</w:t>
      </w:r>
      <w:proofErr w:type="spellEnd"/>
      <w:r w:rsidR="007C5420">
        <w:rPr>
          <w:b w:val="0"/>
          <w:i/>
          <w:szCs w:val="24"/>
        </w:rPr>
        <w:t xml:space="preserve"> style format</w:t>
      </w:r>
      <w:r w:rsidR="007C5420" w:rsidRPr="00166E0B">
        <w:rPr>
          <w:b w:val="0"/>
          <w:i/>
          <w:szCs w:val="24"/>
        </w:rPr>
        <w:t>.</w:t>
      </w:r>
      <w:r w:rsidR="008F4D7A">
        <w:rPr>
          <w:b w:val="0"/>
          <w:i/>
          <w:szCs w:val="24"/>
        </w:rPr>
        <w:t xml:space="preserve"> </w:t>
      </w:r>
      <w:r w:rsidR="007C5420" w:rsidRPr="00166E0B">
        <w:rPr>
          <w:b w:val="0"/>
          <w:i/>
          <w:szCs w:val="24"/>
        </w:rPr>
        <w:t xml:space="preserve">This is my </w:t>
      </w:r>
      <w:r w:rsidR="007C5420">
        <w:rPr>
          <w:b w:val="0"/>
          <w:i/>
          <w:szCs w:val="24"/>
        </w:rPr>
        <w:t xml:space="preserve">references based on the </w:t>
      </w:r>
      <w:proofErr w:type="spellStart"/>
      <w:r w:rsidR="007C5420">
        <w:rPr>
          <w:b w:val="0"/>
          <w:i/>
          <w:szCs w:val="24"/>
        </w:rPr>
        <w:t>APA</w:t>
      </w:r>
      <w:proofErr w:type="spellEnd"/>
      <w:r w:rsidR="007C5420">
        <w:rPr>
          <w:b w:val="0"/>
          <w:i/>
          <w:szCs w:val="24"/>
        </w:rPr>
        <w:t xml:space="preserve"> style format</w:t>
      </w:r>
      <w:r w:rsidR="007C5420" w:rsidRPr="00166E0B">
        <w:rPr>
          <w:b w:val="0"/>
          <w:i/>
          <w:szCs w:val="24"/>
        </w:rPr>
        <w:t>.</w:t>
      </w:r>
      <w:r w:rsidR="00D27F88">
        <w:rPr>
          <w:b w:val="0"/>
          <w:i/>
          <w:szCs w:val="24"/>
        </w:rPr>
        <w:t xml:space="preserve"> </w:t>
      </w:r>
      <w:bookmarkStart w:id="21" w:name="_GoBack"/>
      <w:bookmarkEnd w:id="21"/>
      <w:r w:rsidR="007C5420" w:rsidRPr="00166E0B">
        <w:rPr>
          <w:b w:val="0"/>
          <w:i/>
          <w:szCs w:val="24"/>
        </w:rPr>
        <w:t xml:space="preserve">This is my </w:t>
      </w:r>
      <w:r w:rsidR="007C5420">
        <w:rPr>
          <w:b w:val="0"/>
          <w:i/>
          <w:szCs w:val="24"/>
        </w:rPr>
        <w:t xml:space="preserve">references based on the </w:t>
      </w:r>
      <w:proofErr w:type="spellStart"/>
      <w:r w:rsidR="007C5420">
        <w:rPr>
          <w:b w:val="0"/>
          <w:i/>
          <w:szCs w:val="24"/>
        </w:rPr>
        <w:t>APA</w:t>
      </w:r>
      <w:proofErr w:type="spellEnd"/>
      <w:r w:rsidR="007C5420">
        <w:rPr>
          <w:b w:val="0"/>
          <w:i/>
          <w:szCs w:val="24"/>
        </w:rPr>
        <w:t xml:space="preserve"> style format</w:t>
      </w:r>
      <w:r w:rsidR="007C5420" w:rsidRPr="00166E0B">
        <w:rPr>
          <w:b w:val="0"/>
          <w:i/>
          <w:szCs w:val="24"/>
        </w:rPr>
        <w:t>.</w:t>
      </w:r>
    </w:p>
    <w:p w:rsidR="00C04661" w:rsidRPr="00166E0B" w:rsidRDefault="00C04661" w:rsidP="00C04661">
      <w:pPr>
        <w:pStyle w:val="UCCBibliography"/>
        <w:ind w:left="360" w:hanging="360"/>
        <w:rPr>
          <w:b w:val="0"/>
          <w:szCs w:val="24"/>
        </w:rPr>
      </w:pPr>
      <w:proofErr w:type="spellStart"/>
      <w:r w:rsidRPr="00166E0B">
        <w:rPr>
          <w:b w:val="0"/>
          <w:szCs w:val="24"/>
        </w:rPr>
        <w:t>Akeredolu</w:t>
      </w:r>
      <w:proofErr w:type="spellEnd"/>
      <w:r w:rsidRPr="00166E0B">
        <w:rPr>
          <w:b w:val="0"/>
          <w:szCs w:val="24"/>
        </w:rPr>
        <w:t xml:space="preserve">-Ale, E. O. (1975).  </w:t>
      </w:r>
      <w:proofErr w:type="gramStart"/>
      <w:r w:rsidRPr="00DE4D30">
        <w:rPr>
          <w:b w:val="0"/>
          <w:i/>
          <w:szCs w:val="24"/>
        </w:rPr>
        <w:t>The underdevelopment of indigenous entrepreneurship in Nigeria.</w:t>
      </w:r>
      <w:proofErr w:type="gramEnd"/>
      <w:r w:rsidRPr="00166E0B">
        <w:rPr>
          <w:b w:val="0"/>
          <w:szCs w:val="24"/>
        </w:rPr>
        <w:t xml:space="preserve">  Ibadan, Nigeria:  Ibadan University Press.</w:t>
      </w:r>
    </w:p>
    <w:p w:rsidR="00C04661" w:rsidRPr="00166E0B" w:rsidRDefault="00C04661" w:rsidP="00C04661">
      <w:pPr>
        <w:pStyle w:val="UCCBibliography"/>
        <w:ind w:left="360" w:hanging="360"/>
        <w:rPr>
          <w:b w:val="0"/>
          <w:szCs w:val="24"/>
        </w:rPr>
      </w:pPr>
      <w:proofErr w:type="spellStart"/>
      <w:r w:rsidRPr="00166E0B">
        <w:rPr>
          <w:b w:val="0"/>
          <w:szCs w:val="24"/>
        </w:rPr>
        <w:t>Akplu</w:t>
      </w:r>
      <w:proofErr w:type="spellEnd"/>
      <w:r w:rsidRPr="00166E0B">
        <w:rPr>
          <w:b w:val="0"/>
          <w:szCs w:val="24"/>
        </w:rPr>
        <w:t xml:space="preserve">, H. F. (1998).  </w:t>
      </w:r>
      <w:r w:rsidRPr="00DE4D30">
        <w:rPr>
          <w:b w:val="0"/>
          <w:i/>
          <w:szCs w:val="24"/>
        </w:rPr>
        <w:t>Transfer of entrepreneurial training in small enterprise development in Ghana</w:t>
      </w:r>
      <w:r w:rsidRPr="00166E0B">
        <w:rPr>
          <w:b w:val="0"/>
          <w:szCs w:val="24"/>
        </w:rPr>
        <w:t xml:space="preserve">.  </w:t>
      </w:r>
      <w:proofErr w:type="gramStart"/>
      <w:r w:rsidRPr="00166E0B">
        <w:rPr>
          <w:b w:val="0"/>
          <w:szCs w:val="24"/>
        </w:rPr>
        <w:t xml:space="preserve">Unpublished doctoral </w:t>
      </w:r>
      <w:r w:rsidR="003B074C">
        <w:rPr>
          <w:b w:val="0"/>
          <w:szCs w:val="24"/>
        </w:rPr>
        <w:t>thesis</w:t>
      </w:r>
      <w:r w:rsidRPr="00166E0B">
        <w:rPr>
          <w:b w:val="0"/>
          <w:szCs w:val="24"/>
        </w:rPr>
        <w:t>, Department of Vocational and Technical Education, University of Illinois, Urbana-Champaign.</w:t>
      </w:r>
      <w:proofErr w:type="gramEnd"/>
    </w:p>
    <w:p w:rsidR="009727C5" w:rsidRPr="00166E0B" w:rsidRDefault="009727C5" w:rsidP="00C04661">
      <w:pPr>
        <w:pStyle w:val="UCCBibliography"/>
        <w:rPr>
          <w:b w:val="0"/>
          <w:szCs w:val="24"/>
        </w:rPr>
        <w:sectPr w:rsidR="009727C5" w:rsidRPr="00166E0B" w:rsidSect="00B9289F">
          <w:pgSz w:w="11909" w:h="16834" w:code="9"/>
          <w:pgMar w:top="1440" w:right="1440" w:bottom="1440" w:left="2880" w:header="1440" w:footer="1080" w:gutter="0"/>
          <w:cols w:space="720"/>
          <w:docGrid w:linePitch="360"/>
        </w:sectPr>
      </w:pPr>
    </w:p>
    <w:p w:rsidR="009727C5" w:rsidRPr="0080473D" w:rsidRDefault="009714B7" w:rsidP="009727C5">
      <w:pPr>
        <w:pStyle w:val="Heading1"/>
      </w:pPr>
      <w:bookmarkStart w:id="22" w:name="_Toc429429244"/>
      <w:r>
        <w:lastRenderedPageBreak/>
        <w:t>APPENDICES</w:t>
      </w:r>
      <w:bookmarkEnd w:id="22"/>
    </w:p>
    <w:p w:rsidR="00F45C38" w:rsidRPr="0080473D" w:rsidRDefault="00F45C38" w:rsidP="00F45C38">
      <w:pPr>
        <w:pStyle w:val="UCCMainText"/>
        <w:rPr>
          <w:i/>
        </w:rPr>
      </w:pPr>
      <w:r w:rsidRPr="0080473D">
        <w:rPr>
          <w:i/>
        </w:rPr>
        <w:t>[This is where your appendix goes. You can have as many appendices as you wish.]</w:t>
      </w:r>
    </w:p>
    <w:sectPr w:rsidR="00F45C38" w:rsidRPr="0080473D" w:rsidSect="00B9289F">
      <w:pgSz w:w="11909" w:h="16834" w:code="9"/>
      <w:pgMar w:top="1440" w:right="1440" w:bottom="1440" w:left="2880" w:header="1440" w:footer="10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2EB" w:rsidRDefault="003102EB" w:rsidP="002112A8">
      <w:r>
        <w:separator/>
      </w:r>
    </w:p>
  </w:endnote>
  <w:endnote w:type="continuationSeparator" w:id="0">
    <w:p w:rsidR="003102EB" w:rsidRDefault="003102EB" w:rsidP="00211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2A" w:rsidRDefault="00823613">
    <w:pPr>
      <w:pStyle w:val="Footer"/>
      <w:jc w:val="center"/>
    </w:pPr>
    <w:r>
      <w:fldChar w:fldCharType="begin"/>
    </w:r>
    <w:r w:rsidR="007D052A">
      <w:instrText xml:space="preserve"> PAGE   \* MERGEFORMAT </w:instrText>
    </w:r>
    <w:r>
      <w:fldChar w:fldCharType="separate"/>
    </w:r>
    <w:r w:rsidR="007D052A">
      <w:rPr>
        <w:noProof/>
      </w:rPr>
      <w:t>i</w:t>
    </w:r>
    <w:r>
      <w:rPr>
        <w:noProof/>
      </w:rPr>
      <w:fldChar w:fldCharType="end"/>
    </w:r>
  </w:p>
  <w:p w:rsidR="00BF22C8" w:rsidRDefault="00BF22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2A" w:rsidRDefault="00823613">
    <w:pPr>
      <w:pStyle w:val="Footer"/>
      <w:jc w:val="center"/>
    </w:pPr>
    <w:r>
      <w:fldChar w:fldCharType="begin"/>
    </w:r>
    <w:r w:rsidR="007D052A">
      <w:instrText xml:space="preserve"> PAGE   \* MERGEFORMAT </w:instrText>
    </w:r>
    <w:r>
      <w:fldChar w:fldCharType="separate"/>
    </w:r>
    <w:r w:rsidR="00203E27">
      <w:rPr>
        <w:noProof/>
      </w:rPr>
      <w:t>ix</w:t>
    </w:r>
    <w:r>
      <w:rPr>
        <w:noProof/>
      </w:rPr>
      <w:fldChar w:fldCharType="end"/>
    </w:r>
  </w:p>
  <w:p w:rsidR="00FA72B7" w:rsidRDefault="00FA72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052A" w:rsidRDefault="007D052A">
    <w:pPr>
      <w:pStyle w:val="Footer"/>
      <w:jc w:val="center"/>
    </w:pPr>
  </w:p>
  <w:p w:rsidR="007D052A" w:rsidRDefault="007D05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256" w:rsidRDefault="00823613">
    <w:pPr>
      <w:pStyle w:val="Footer"/>
      <w:jc w:val="center"/>
    </w:pPr>
    <w:r>
      <w:fldChar w:fldCharType="begin"/>
    </w:r>
    <w:r w:rsidR="00475256">
      <w:instrText xml:space="preserve"> PAGE   \* MERGEFORMAT </w:instrText>
    </w:r>
    <w:r>
      <w:fldChar w:fldCharType="separate"/>
    </w:r>
    <w:r w:rsidR="00C6742A">
      <w:rPr>
        <w:noProof/>
      </w:rPr>
      <w:t>iii</w:t>
    </w:r>
    <w:r>
      <w:rPr>
        <w:noProof/>
      </w:rPr>
      <w:fldChar w:fldCharType="end"/>
    </w:r>
  </w:p>
  <w:p w:rsidR="007D052A" w:rsidRDefault="007D052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39" w:rsidRDefault="00823613">
    <w:pPr>
      <w:pStyle w:val="Footer"/>
      <w:jc w:val="center"/>
    </w:pPr>
    <w:r>
      <w:fldChar w:fldCharType="begin"/>
    </w:r>
    <w:r w:rsidR="00013839">
      <w:instrText xml:space="preserve"> PAGE   \* MERGEFORMAT </w:instrText>
    </w:r>
    <w:r>
      <w:fldChar w:fldCharType="separate"/>
    </w:r>
    <w:r w:rsidR="00D27F88">
      <w:rPr>
        <w:noProof/>
      </w:rPr>
      <w:t>8</w:t>
    </w:r>
    <w:r>
      <w:rPr>
        <w:noProof/>
      </w:rPr>
      <w:fldChar w:fldCharType="end"/>
    </w:r>
  </w:p>
  <w:p w:rsidR="00013839" w:rsidRDefault="0001383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39" w:rsidRDefault="000138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2EB" w:rsidRDefault="003102EB" w:rsidP="002112A8">
      <w:r>
        <w:separator/>
      </w:r>
    </w:p>
  </w:footnote>
  <w:footnote w:type="continuationSeparator" w:id="0">
    <w:p w:rsidR="003102EB" w:rsidRDefault="003102EB" w:rsidP="002112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39" w:rsidRDefault="00013839" w:rsidP="00C87F9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839" w:rsidRDefault="00823613" w:rsidP="00C87F94">
    <w:pPr>
      <w:pStyle w:val="Header"/>
      <w:framePr w:wrap="around" w:vAnchor="text" w:hAnchor="margin" w:xAlign="right" w:y="1"/>
      <w:rPr>
        <w:rStyle w:val="PageNumber"/>
      </w:rPr>
    </w:pPr>
    <w:r>
      <w:rPr>
        <w:rStyle w:val="PageNumber"/>
      </w:rPr>
      <w:fldChar w:fldCharType="begin"/>
    </w:r>
    <w:r w:rsidR="00013839">
      <w:rPr>
        <w:rStyle w:val="PageNumber"/>
      </w:rPr>
      <w:instrText xml:space="preserve">PAGE  </w:instrText>
    </w:r>
    <w:r>
      <w:rPr>
        <w:rStyle w:val="PageNumber"/>
      </w:rPr>
      <w:fldChar w:fldCharType="separate"/>
    </w:r>
    <w:r w:rsidR="00013839">
      <w:rPr>
        <w:rStyle w:val="PageNumber"/>
        <w:noProof/>
      </w:rPr>
      <w:t>1</w:t>
    </w:r>
    <w:r>
      <w:rPr>
        <w:rStyle w:val="PageNumber"/>
      </w:rPr>
      <w:fldChar w:fldCharType="end"/>
    </w:r>
  </w:p>
  <w:p w:rsidR="00013839" w:rsidRDefault="00013839" w:rsidP="00C87F9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2237D"/>
    <w:rsid w:val="00005133"/>
    <w:rsid w:val="00013839"/>
    <w:rsid w:val="0002417E"/>
    <w:rsid w:val="0002605C"/>
    <w:rsid w:val="00027BB4"/>
    <w:rsid w:val="00044F13"/>
    <w:rsid w:val="00052860"/>
    <w:rsid w:val="00056C07"/>
    <w:rsid w:val="00071F51"/>
    <w:rsid w:val="00074A42"/>
    <w:rsid w:val="000831D6"/>
    <w:rsid w:val="000A05E4"/>
    <w:rsid w:val="000B2108"/>
    <w:rsid w:val="000C61CE"/>
    <w:rsid w:val="000D41D7"/>
    <w:rsid w:val="000D58DB"/>
    <w:rsid w:val="000E77DA"/>
    <w:rsid w:val="000F4C00"/>
    <w:rsid w:val="001126FC"/>
    <w:rsid w:val="001131FF"/>
    <w:rsid w:val="00114739"/>
    <w:rsid w:val="00132D36"/>
    <w:rsid w:val="00166E0B"/>
    <w:rsid w:val="0017012A"/>
    <w:rsid w:val="001A02FD"/>
    <w:rsid w:val="001A2DB0"/>
    <w:rsid w:val="001B6AA5"/>
    <w:rsid w:val="001B7E45"/>
    <w:rsid w:val="001C06AE"/>
    <w:rsid w:val="001D0021"/>
    <w:rsid w:val="001D4557"/>
    <w:rsid w:val="001E4628"/>
    <w:rsid w:val="001E7ADB"/>
    <w:rsid w:val="001F37C2"/>
    <w:rsid w:val="001F7D34"/>
    <w:rsid w:val="00203577"/>
    <w:rsid w:val="00203E27"/>
    <w:rsid w:val="002112A8"/>
    <w:rsid w:val="0024443F"/>
    <w:rsid w:val="0024559C"/>
    <w:rsid w:val="00245DB7"/>
    <w:rsid w:val="00277A3B"/>
    <w:rsid w:val="00281A56"/>
    <w:rsid w:val="002857BB"/>
    <w:rsid w:val="002925F4"/>
    <w:rsid w:val="002B6C5F"/>
    <w:rsid w:val="002C2DE9"/>
    <w:rsid w:val="002D178C"/>
    <w:rsid w:val="002D2BC3"/>
    <w:rsid w:val="002D7EC6"/>
    <w:rsid w:val="002E16D3"/>
    <w:rsid w:val="002E1E1E"/>
    <w:rsid w:val="002F07CA"/>
    <w:rsid w:val="002F2CC9"/>
    <w:rsid w:val="00302691"/>
    <w:rsid w:val="003102EB"/>
    <w:rsid w:val="0031375B"/>
    <w:rsid w:val="00315543"/>
    <w:rsid w:val="00322151"/>
    <w:rsid w:val="003246FA"/>
    <w:rsid w:val="0033094A"/>
    <w:rsid w:val="0033412A"/>
    <w:rsid w:val="003364EE"/>
    <w:rsid w:val="003378A5"/>
    <w:rsid w:val="00344916"/>
    <w:rsid w:val="003547DD"/>
    <w:rsid w:val="00360DFB"/>
    <w:rsid w:val="00364ED3"/>
    <w:rsid w:val="0037001D"/>
    <w:rsid w:val="003826C3"/>
    <w:rsid w:val="003837D2"/>
    <w:rsid w:val="00385367"/>
    <w:rsid w:val="00391CE5"/>
    <w:rsid w:val="00396318"/>
    <w:rsid w:val="003A1E43"/>
    <w:rsid w:val="003A5753"/>
    <w:rsid w:val="003B074C"/>
    <w:rsid w:val="003D27EE"/>
    <w:rsid w:val="003D27F7"/>
    <w:rsid w:val="00404A7F"/>
    <w:rsid w:val="004065AF"/>
    <w:rsid w:val="0043075C"/>
    <w:rsid w:val="0044278D"/>
    <w:rsid w:val="00443EC1"/>
    <w:rsid w:val="00456A75"/>
    <w:rsid w:val="004579BB"/>
    <w:rsid w:val="004620CA"/>
    <w:rsid w:val="00462BFF"/>
    <w:rsid w:val="00475256"/>
    <w:rsid w:val="004A1191"/>
    <w:rsid w:val="004B781E"/>
    <w:rsid w:val="004C393B"/>
    <w:rsid w:val="004C4CCD"/>
    <w:rsid w:val="004C54BA"/>
    <w:rsid w:val="004D08E3"/>
    <w:rsid w:val="004D5416"/>
    <w:rsid w:val="004F26F8"/>
    <w:rsid w:val="00503EBA"/>
    <w:rsid w:val="00511BCF"/>
    <w:rsid w:val="00511D01"/>
    <w:rsid w:val="00522597"/>
    <w:rsid w:val="005431F0"/>
    <w:rsid w:val="0055649E"/>
    <w:rsid w:val="00586307"/>
    <w:rsid w:val="005868E2"/>
    <w:rsid w:val="005A4327"/>
    <w:rsid w:val="005C7570"/>
    <w:rsid w:val="005F2A6A"/>
    <w:rsid w:val="006028BE"/>
    <w:rsid w:val="00613FD8"/>
    <w:rsid w:val="006219F0"/>
    <w:rsid w:val="006259C5"/>
    <w:rsid w:val="00626D82"/>
    <w:rsid w:val="00626FD0"/>
    <w:rsid w:val="006324D1"/>
    <w:rsid w:val="006524CA"/>
    <w:rsid w:val="006547A2"/>
    <w:rsid w:val="00660784"/>
    <w:rsid w:val="00664694"/>
    <w:rsid w:val="00671C43"/>
    <w:rsid w:val="00672BEE"/>
    <w:rsid w:val="00677AD3"/>
    <w:rsid w:val="006B05E8"/>
    <w:rsid w:val="006B66FE"/>
    <w:rsid w:val="006C0210"/>
    <w:rsid w:val="006C2132"/>
    <w:rsid w:val="006C767D"/>
    <w:rsid w:val="006E5241"/>
    <w:rsid w:val="006E59B3"/>
    <w:rsid w:val="006F428F"/>
    <w:rsid w:val="00714482"/>
    <w:rsid w:val="007225F9"/>
    <w:rsid w:val="00724053"/>
    <w:rsid w:val="0072455D"/>
    <w:rsid w:val="00733BE1"/>
    <w:rsid w:val="00735E94"/>
    <w:rsid w:val="00742D11"/>
    <w:rsid w:val="00750763"/>
    <w:rsid w:val="007646A2"/>
    <w:rsid w:val="007657E3"/>
    <w:rsid w:val="007706CE"/>
    <w:rsid w:val="00781116"/>
    <w:rsid w:val="007831B6"/>
    <w:rsid w:val="00783986"/>
    <w:rsid w:val="0079100E"/>
    <w:rsid w:val="007A5DA3"/>
    <w:rsid w:val="007C38A9"/>
    <w:rsid w:val="007C5420"/>
    <w:rsid w:val="007D052A"/>
    <w:rsid w:val="007D0AA9"/>
    <w:rsid w:val="007D436E"/>
    <w:rsid w:val="007D7A80"/>
    <w:rsid w:val="007E1653"/>
    <w:rsid w:val="007E5879"/>
    <w:rsid w:val="007F2F02"/>
    <w:rsid w:val="007F45B1"/>
    <w:rsid w:val="007F4EE5"/>
    <w:rsid w:val="007F6B95"/>
    <w:rsid w:val="00804066"/>
    <w:rsid w:val="0080473D"/>
    <w:rsid w:val="00805A14"/>
    <w:rsid w:val="00823613"/>
    <w:rsid w:val="00847BBC"/>
    <w:rsid w:val="00854506"/>
    <w:rsid w:val="00854675"/>
    <w:rsid w:val="00864EEA"/>
    <w:rsid w:val="00883C95"/>
    <w:rsid w:val="0088717A"/>
    <w:rsid w:val="008A566E"/>
    <w:rsid w:val="008B0B42"/>
    <w:rsid w:val="008D4D71"/>
    <w:rsid w:val="008F4D7A"/>
    <w:rsid w:val="009022AF"/>
    <w:rsid w:val="00903F84"/>
    <w:rsid w:val="00904790"/>
    <w:rsid w:val="00922090"/>
    <w:rsid w:val="009226A6"/>
    <w:rsid w:val="00930CDA"/>
    <w:rsid w:val="00940A8A"/>
    <w:rsid w:val="00957AE1"/>
    <w:rsid w:val="009714B7"/>
    <w:rsid w:val="009727C5"/>
    <w:rsid w:val="0098328B"/>
    <w:rsid w:val="00983768"/>
    <w:rsid w:val="00987C65"/>
    <w:rsid w:val="0099298B"/>
    <w:rsid w:val="009A6127"/>
    <w:rsid w:val="009B12CD"/>
    <w:rsid w:val="009B2F28"/>
    <w:rsid w:val="009B5312"/>
    <w:rsid w:val="009C496A"/>
    <w:rsid w:val="009D6ADA"/>
    <w:rsid w:val="009F107A"/>
    <w:rsid w:val="00A11277"/>
    <w:rsid w:val="00A16A79"/>
    <w:rsid w:val="00A176E3"/>
    <w:rsid w:val="00A2237D"/>
    <w:rsid w:val="00A24717"/>
    <w:rsid w:val="00A376B3"/>
    <w:rsid w:val="00A44031"/>
    <w:rsid w:val="00A546BD"/>
    <w:rsid w:val="00A63BB0"/>
    <w:rsid w:val="00A70231"/>
    <w:rsid w:val="00A77C56"/>
    <w:rsid w:val="00A82072"/>
    <w:rsid w:val="00A87669"/>
    <w:rsid w:val="00A87C1C"/>
    <w:rsid w:val="00A87ECA"/>
    <w:rsid w:val="00A95736"/>
    <w:rsid w:val="00AB0775"/>
    <w:rsid w:val="00AB0EE0"/>
    <w:rsid w:val="00AB6FEF"/>
    <w:rsid w:val="00AC5F86"/>
    <w:rsid w:val="00AD4CAF"/>
    <w:rsid w:val="00AE0CFB"/>
    <w:rsid w:val="00AE1B4E"/>
    <w:rsid w:val="00B10CF9"/>
    <w:rsid w:val="00B22DD9"/>
    <w:rsid w:val="00B23D18"/>
    <w:rsid w:val="00B26958"/>
    <w:rsid w:val="00B32885"/>
    <w:rsid w:val="00B4511D"/>
    <w:rsid w:val="00B75D24"/>
    <w:rsid w:val="00B85A7C"/>
    <w:rsid w:val="00B904AA"/>
    <w:rsid w:val="00B9289F"/>
    <w:rsid w:val="00BA10BC"/>
    <w:rsid w:val="00BB33E7"/>
    <w:rsid w:val="00BC6ACB"/>
    <w:rsid w:val="00BD7A28"/>
    <w:rsid w:val="00BF22C8"/>
    <w:rsid w:val="00BF3BB0"/>
    <w:rsid w:val="00C006EF"/>
    <w:rsid w:val="00C045D3"/>
    <w:rsid w:val="00C04661"/>
    <w:rsid w:val="00C06509"/>
    <w:rsid w:val="00C27E20"/>
    <w:rsid w:val="00C45D54"/>
    <w:rsid w:val="00C64628"/>
    <w:rsid w:val="00C66FCF"/>
    <w:rsid w:val="00C6742A"/>
    <w:rsid w:val="00C82E4E"/>
    <w:rsid w:val="00C87F94"/>
    <w:rsid w:val="00CB559B"/>
    <w:rsid w:val="00CB7316"/>
    <w:rsid w:val="00CB78ED"/>
    <w:rsid w:val="00CD31D0"/>
    <w:rsid w:val="00CF1ABF"/>
    <w:rsid w:val="00D03B28"/>
    <w:rsid w:val="00D13F2D"/>
    <w:rsid w:val="00D20001"/>
    <w:rsid w:val="00D22338"/>
    <w:rsid w:val="00D27F88"/>
    <w:rsid w:val="00D35439"/>
    <w:rsid w:val="00D44CB0"/>
    <w:rsid w:val="00D470B4"/>
    <w:rsid w:val="00D530A1"/>
    <w:rsid w:val="00D760CF"/>
    <w:rsid w:val="00D96B4F"/>
    <w:rsid w:val="00DA1AB7"/>
    <w:rsid w:val="00DC2676"/>
    <w:rsid w:val="00DE10EB"/>
    <w:rsid w:val="00DE4D30"/>
    <w:rsid w:val="00DE6E79"/>
    <w:rsid w:val="00E12E78"/>
    <w:rsid w:val="00E21CBC"/>
    <w:rsid w:val="00E33A14"/>
    <w:rsid w:val="00E34AD4"/>
    <w:rsid w:val="00E414BB"/>
    <w:rsid w:val="00E54D53"/>
    <w:rsid w:val="00E62B66"/>
    <w:rsid w:val="00E854CA"/>
    <w:rsid w:val="00E85B34"/>
    <w:rsid w:val="00EA4B26"/>
    <w:rsid w:val="00EB1A1D"/>
    <w:rsid w:val="00ED3F96"/>
    <w:rsid w:val="00ED4465"/>
    <w:rsid w:val="00ED47DD"/>
    <w:rsid w:val="00EE4092"/>
    <w:rsid w:val="00F01D1A"/>
    <w:rsid w:val="00F033A6"/>
    <w:rsid w:val="00F05B23"/>
    <w:rsid w:val="00F17D1D"/>
    <w:rsid w:val="00F32555"/>
    <w:rsid w:val="00F3373D"/>
    <w:rsid w:val="00F43944"/>
    <w:rsid w:val="00F45C38"/>
    <w:rsid w:val="00F501F8"/>
    <w:rsid w:val="00F5407E"/>
    <w:rsid w:val="00F55E2B"/>
    <w:rsid w:val="00F55FC1"/>
    <w:rsid w:val="00F56F5D"/>
    <w:rsid w:val="00F570B4"/>
    <w:rsid w:val="00F65899"/>
    <w:rsid w:val="00F665C2"/>
    <w:rsid w:val="00F95456"/>
    <w:rsid w:val="00FA35BB"/>
    <w:rsid w:val="00FA72B7"/>
    <w:rsid w:val="00FB7E2E"/>
    <w:rsid w:val="00FC0E7E"/>
    <w:rsid w:val="00FC3B4A"/>
    <w:rsid w:val="00FC77EB"/>
    <w:rsid w:val="00FE4AB8"/>
    <w:rsid w:val="00FF5D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78C"/>
    <w:pPr>
      <w:spacing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B7E45"/>
    <w:pPr>
      <w:keepNext/>
      <w:keepLines/>
      <w:spacing w:before="240" w:line="480" w:lineRule="auto"/>
      <w:jc w:val="center"/>
      <w:outlineLvl w:val="0"/>
    </w:pPr>
    <w:rPr>
      <w:rFonts w:eastAsia="MS Gothic"/>
      <w:b/>
      <w:bCs/>
      <w:caps/>
    </w:rPr>
  </w:style>
  <w:style w:type="paragraph" w:styleId="Heading2">
    <w:name w:val="heading 2"/>
    <w:basedOn w:val="Normal"/>
    <w:next w:val="Normal"/>
    <w:link w:val="Heading2Char"/>
    <w:uiPriority w:val="9"/>
    <w:unhideWhenUsed/>
    <w:qFormat/>
    <w:rsid w:val="001B7E45"/>
    <w:pPr>
      <w:keepNext/>
      <w:keepLines/>
      <w:spacing w:before="120" w:line="480" w:lineRule="auto"/>
      <w:outlineLvl w:val="1"/>
    </w:pPr>
    <w:rPr>
      <w:rFonts w:eastAsia="MS Gothic"/>
      <w:b/>
      <w:bCs/>
      <w:szCs w:val="26"/>
    </w:rPr>
  </w:style>
  <w:style w:type="paragraph" w:styleId="Heading3">
    <w:name w:val="heading 3"/>
    <w:basedOn w:val="Normal"/>
    <w:next w:val="Normal"/>
    <w:link w:val="Heading3Char"/>
    <w:uiPriority w:val="9"/>
    <w:unhideWhenUsed/>
    <w:qFormat/>
    <w:rsid w:val="00F501F8"/>
    <w:pPr>
      <w:keepNext/>
      <w:keepLines/>
      <w:spacing w:before="200" w:line="480" w:lineRule="auto"/>
      <w:outlineLvl w:val="2"/>
    </w:pPr>
    <w:rPr>
      <w:rFonts w:eastAsia="MS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7E45"/>
    <w:rPr>
      <w:rFonts w:ascii="Times New Roman" w:eastAsia="MS Gothic" w:hAnsi="Times New Roman"/>
      <w:b/>
      <w:bCs/>
      <w:caps/>
      <w:sz w:val="24"/>
      <w:szCs w:val="24"/>
    </w:rPr>
  </w:style>
  <w:style w:type="paragraph" w:styleId="TOCHeading">
    <w:name w:val="TOC Heading"/>
    <w:basedOn w:val="Heading1"/>
    <w:next w:val="Normal"/>
    <w:uiPriority w:val="39"/>
    <w:unhideWhenUsed/>
    <w:qFormat/>
    <w:rsid w:val="00864EEA"/>
    <w:pPr>
      <w:spacing w:line="276" w:lineRule="auto"/>
      <w:outlineLvl w:val="9"/>
    </w:pPr>
    <w:rPr>
      <w:color w:val="365F91"/>
      <w:sz w:val="28"/>
      <w:szCs w:val="28"/>
    </w:rPr>
  </w:style>
  <w:style w:type="paragraph" w:styleId="BalloonText">
    <w:name w:val="Balloon Text"/>
    <w:basedOn w:val="Normal"/>
    <w:link w:val="BalloonTextChar"/>
    <w:uiPriority w:val="99"/>
    <w:semiHidden/>
    <w:unhideWhenUsed/>
    <w:rsid w:val="00864EEA"/>
    <w:rPr>
      <w:rFonts w:ascii="Lucida Grande" w:hAnsi="Lucida Grande" w:cs="Lucida Grande"/>
      <w:sz w:val="18"/>
      <w:szCs w:val="18"/>
    </w:rPr>
  </w:style>
  <w:style w:type="character" w:customStyle="1" w:styleId="BalloonTextChar">
    <w:name w:val="Balloon Text Char"/>
    <w:link w:val="BalloonText"/>
    <w:uiPriority w:val="99"/>
    <w:semiHidden/>
    <w:rsid w:val="00864EEA"/>
    <w:rPr>
      <w:rFonts w:ascii="Lucida Grande" w:hAnsi="Lucida Grande" w:cs="Lucida Grande"/>
      <w:sz w:val="18"/>
      <w:szCs w:val="18"/>
    </w:rPr>
  </w:style>
  <w:style w:type="paragraph" w:styleId="TOC1">
    <w:name w:val="toc 1"/>
    <w:basedOn w:val="Normal"/>
    <w:next w:val="Normal"/>
    <w:autoRedefine/>
    <w:uiPriority w:val="39"/>
    <w:unhideWhenUsed/>
    <w:qFormat/>
    <w:rsid w:val="00385367"/>
    <w:pPr>
      <w:tabs>
        <w:tab w:val="right" w:leader="dot" w:pos="7560"/>
      </w:tabs>
      <w:spacing w:before="120" w:line="480" w:lineRule="auto"/>
    </w:pPr>
  </w:style>
  <w:style w:type="paragraph" w:styleId="TOC2">
    <w:name w:val="toc 2"/>
    <w:basedOn w:val="Normal"/>
    <w:next w:val="Normal"/>
    <w:autoRedefine/>
    <w:uiPriority w:val="39"/>
    <w:unhideWhenUsed/>
    <w:qFormat/>
    <w:rsid w:val="00385367"/>
    <w:pPr>
      <w:tabs>
        <w:tab w:val="right" w:leader="dot" w:pos="7560"/>
      </w:tabs>
      <w:spacing w:line="480" w:lineRule="auto"/>
      <w:ind w:left="240"/>
    </w:pPr>
    <w:rPr>
      <w:szCs w:val="22"/>
    </w:rPr>
  </w:style>
  <w:style w:type="paragraph" w:styleId="TOC3">
    <w:name w:val="toc 3"/>
    <w:basedOn w:val="Normal"/>
    <w:next w:val="Normal"/>
    <w:autoRedefine/>
    <w:uiPriority w:val="39"/>
    <w:unhideWhenUsed/>
    <w:qFormat/>
    <w:rsid w:val="00BD7A28"/>
    <w:pPr>
      <w:spacing w:line="480" w:lineRule="auto"/>
      <w:ind w:left="480"/>
    </w:pPr>
    <w:rPr>
      <w:szCs w:val="22"/>
    </w:rPr>
  </w:style>
  <w:style w:type="paragraph" w:styleId="TOC4">
    <w:name w:val="toc 4"/>
    <w:basedOn w:val="Normal"/>
    <w:next w:val="Normal"/>
    <w:autoRedefine/>
    <w:uiPriority w:val="39"/>
    <w:semiHidden/>
    <w:unhideWhenUsed/>
    <w:rsid w:val="00864EEA"/>
    <w:pPr>
      <w:ind w:left="720"/>
    </w:pPr>
    <w:rPr>
      <w:sz w:val="20"/>
      <w:szCs w:val="20"/>
    </w:rPr>
  </w:style>
  <w:style w:type="paragraph" w:styleId="TOC5">
    <w:name w:val="toc 5"/>
    <w:basedOn w:val="Normal"/>
    <w:next w:val="Normal"/>
    <w:autoRedefine/>
    <w:uiPriority w:val="39"/>
    <w:semiHidden/>
    <w:unhideWhenUsed/>
    <w:rsid w:val="00864EEA"/>
    <w:pPr>
      <w:ind w:left="960"/>
    </w:pPr>
    <w:rPr>
      <w:sz w:val="20"/>
      <w:szCs w:val="20"/>
    </w:rPr>
  </w:style>
  <w:style w:type="paragraph" w:styleId="TOC6">
    <w:name w:val="toc 6"/>
    <w:basedOn w:val="Normal"/>
    <w:next w:val="Normal"/>
    <w:autoRedefine/>
    <w:uiPriority w:val="39"/>
    <w:semiHidden/>
    <w:unhideWhenUsed/>
    <w:rsid w:val="00864EEA"/>
    <w:pPr>
      <w:ind w:left="1200"/>
    </w:pPr>
    <w:rPr>
      <w:sz w:val="20"/>
      <w:szCs w:val="20"/>
    </w:rPr>
  </w:style>
  <w:style w:type="paragraph" w:styleId="TOC7">
    <w:name w:val="toc 7"/>
    <w:basedOn w:val="Normal"/>
    <w:next w:val="Normal"/>
    <w:autoRedefine/>
    <w:uiPriority w:val="39"/>
    <w:semiHidden/>
    <w:unhideWhenUsed/>
    <w:rsid w:val="00864EEA"/>
    <w:pPr>
      <w:ind w:left="1440"/>
    </w:pPr>
    <w:rPr>
      <w:sz w:val="20"/>
      <w:szCs w:val="20"/>
    </w:rPr>
  </w:style>
  <w:style w:type="paragraph" w:styleId="TOC8">
    <w:name w:val="toc 8"/>
    <w:basedOn w:val="Normal"/>
    <w:next w:val="Normal"/>
    <w:autoRedefine/>
    <w:uiPriority w:val="39"/>
    <w:semiHidden/>
    <w:unhideWhenUsed/>
    <w:rsid w:val="00864EEA"/>
    <w:pPr>
      <w:ind w:left="1680"/>
    </w:pPr>
    <w:rPr>
      <w:sz w:val="20"/>
      <w:szCs w:val="20"/>
    </w:rPr>
  </w:style>
  <w:style w:type="paragraph" w:styleId="TOC9">
    <w:name w:val="toc 9"/>
    <w:basedOn w:val="Normal"/>
    <w:next w:val="Normal"/>
    <w:autoRedefine/>
    <w:uiPriority w:val="39"/>
    <w:semiHidden/>
    <w:unhideWhenUsed/>
    <w:rsid w:val="00864EEA"/>
    <w:pPr>
      <w:ind w:left="1920"/>
    </w:pPr>
    <w:rPr>
      <w:sz w:val="20"/>
      <w:szCs w:val="20"/>
    </w:rPr>
  </w:style>
  <w:style w:type="paragraph" w:styleId="TableofFigures">
    <w:name w:val="table of figures"/>
    <w:basedOn w:val="Normal"/>
    <w:next w:val="Normal"/>
    <w:uiPriority w:val="99"/>
    <w:unhideWhenUsed/>
    <w:qFormat/>
    <w:rsid w:val="00F05B23"/>
    <w:pPr>
      <w:spacing w:line="480" w:lineRule="auto"/>
      <w:ind w:left="480" w:hanging="480"/>
    </w:pPr>
  </w:style>
  <w:style w:type="table" w:styleId="TableGrid">
    <w:name w:val="Table Grid"/>
    <w:basedOn w:val="TableNormal"/>
    <w:uiPriority w:val="59"/>
    <w:rsid w:val="00F33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D4CAF"/>
    <w:pPr>
      <w:spacing w:before="120" w:after="200"/>
    </w:pPr>
    <w:rPr>
      <w:b/>
      <w:bCs/>
      <w:szCs w:val="18"/>
    </w:rPr>
  </w:style>
  <w:style w:type="paragraph" w:styleId="Header">
    <w:name w:val="header"/>
    <w:basedOn w:val="Normal"/>
    <w:link w:val="HeaderChar"/>
    <w:uiPriority w:val="99"/>
    <w:unhideWhenUsed/>
    <w:rsid w:val="002112A8"/>
    <w:pPr>
      <w:tabs>
        <w:tab w:val="center" w:pos="4320"/>
        <w:tab w:val="right" w:pos="8640"/>
      </w:tabs>
    </w:pPr>
  </w:style>
  <w:style w:type="character" w:customStyle="1" w:styleId="HeaderChar">
    <w:name w:val="Header Char"/>
    <w:basedOn w:val="DefaultParagraphFont"/>
    <w:link w:val="Header"/>
    <w:uiPriority w:val="99"/>
    <w:rsid w:val="002112A8"/>
  </w:style>
  <w:style w:type="paragraph" w:styleId="Footer">
    <w:name w:val="footer"/>
    <w:basedOn w:val="Normal"/>
    <w:link w:val="FooterChar"/>
    <w:uiPriority w:val="99"/>
    <w:unhideWhenUsed/>
    <w:rsid w:val="002112A8"/>
    <w:pPr>
      <w:tabs>
        <w:tab w:val="center" w:pos="4320"/>
        <w:tab w:val="right" w:pos="8640"/>
      </w:tabs>
    </w:pPr>
  </w:style>
  <w:style w:type="character" w:customStyle="1" w:styleId="FooterChar">
    <w:name w:val="Footer Char"/>
    <w:basedOn w:val="DefaultParagraphFont"/>
    <w:link w:val="Footer"/>
    <w:uiPriority w:val="99"/>
    <w:rsid w:val="002112A8"/>
  </w:style>
  <w:style w:type="character" w:styleId="PageNumber">
    <w:name w:val="page number"/>
    <w:basedOn w:val="DefaultParagraphFont"/>
    <w:uiPriority w:val="99"/>
    <w:semiHidden/>
    <w:unhideWhenUsed/>
    <w:rsid w:val="002112A8"/>
  </w:style>
  <w:style w:type="paragraph" w:customStyle="1" w:styleId="UCCTableCaption">
    <w:name w:val="UCC Table Caption"/>
    <w:basedOn w:val="Caption"/>
    <w:qFormat/>
    <w:rsid w:val="009B2F28"/>
  </w:style>
  <w:style w:type="paragraph" w:customStyle="1" w:styleId="UCCMainText">
    <w:name w:val="UCC Main Text"/>
    <w:basedOn w:val="Normal"/>
    <w:qFormat/>
    <w:rsid w:val="00322151"/>
    <w:pPr>
      <w:spacing w:line="480" w:lineRule="auto"/>
      <w:ind w:firstLine="720"/>
      <w:jc w:val="both"/>
    </w:pPr>
  </w:style>
  <w:style w:type="paragraph" w:customStyle="1" w:styleId="UCCFigureCaption">
    <w:name w:val="UCC Figure Caption"/>
    <w:basedOn w:val="UCCTableCaption"/>
    <w:qFormat/>
    <w:rsid w:val="001A02FD"/>
  </w:style>
  <w:style w:type="paragraph" w:customStyle="1" w:styleId="UCCListofAbbreviations">
    <w:name w:val="UCC List of Abbreviations"/>
    <w:basedOn w:val="UCCMainText"/>
    <w:next w:val="UCCMainText"/>
    <w:rsid w:val="00C87F94"/>
    <w:pPr>
      <w:tabs>
        <w:tab w:val="right" w:leader="dot" w:pos="8640"/>
      </w:tabs>
    </w:pPr>
  </w:style>
  <w:style w:type="paragraph" w:customStyle="1" w:styleId="UCCIllustrationCaption">
    <w:name w:val="UCC Illustration Caption"/>
    <w:basedOn w:val="UCCFigureCaption"/>
    <w:rsid w:val="008A566E"/>
  </w:style>
  <w:style w:type="character" w:customStyle="1" w:styleId="Heading2Char">
    <w:name w:val="Heading 2 Char"/>
    <w:link w:val="Heading2"/>
    <w:uiPriority w:val="9"/>
    <w:rsid w:val="001B7E45"/>
    <w:rPr>
      <w:rFonts w:ascii="Times New Roman" w:eastAsia="MS Gothic" w:hAnsi="Times New Roman"/>
      <w:b/>
      <w:bCs/>
      <w:sz w:val="24"/>
      <w:szCs w:val="26"/>
    </w:rPr>
  </w:style>
  <w:style w:type="paragraph" w:customStyle="1" w:styleId="UCCBibliography">
    <w:name w:val="UCC Bibliography"/>
    <w:basedOn w:val="UCCFigureCaption"/>
    <w:qFormat/>
    <w:rsid w:val="00EA4B26"/>
    <w:pPr>
      <w:spacing w:after="240"/>
    </w:pPr>
  </w:style>
  <w:style w:type="character" w:customStyle="1" w:styleId="Heading3Char">
    <w:name w:val="Heading 3 Char"/>
    <w:link w:val="Heading3"/>
    <w:uiPriority w:val="9"/>
    <w:rsid w:val="00F501F8"/>
    <w:rPr>
      <w:rFonts w:ascii="Times New Roman" w:eastAsia="MS Gothic" w:hAnsi="Times New Roman"/>
      <w:b/>
      <w:bCs/>
      <w:sz w:val="24"/>
      <w:szCs w:val="24"/>
    </w:rPr>
  </w:style>
  <w:style w:type="character" w:styleId="Emphasis">
    <w:name w:val="Emphasis"/>
    <w:uiPriority w:val="20"/>
    <w:qFormat/>
    <w:rsid w:val="00C04661"/>
    <w:rPr>
      <w:i/>
      <w:iCs/>
    </w:rPr>
  </w:style>
  <w:style w:type="character" w:styleId="Hyperlink">
    <w:name w:val="Hyperlink"/>
    <w:uiPriority w:val="99"/>
    <w:unhideWhenUsed/>
    <w:rsid w:val="008D4D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ucc_thesis_template_2015_2.dotx"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cat>
            <c:strRef>
              <c:f>Sheet1!$A$2:$A$5</c:f>
              <c:strCache>
                <c:ptCount val="4"/>
                <c:pt idx="0">
                  <c:v>1st Qtr</c:v>
                </c:pt>
                <c:pt idx="1">
                  <c:v>2nd Qtr</c:v>
                </c:pt>
                <c:pt idx="2">
                  <c:v>3rd Qtr</c:v>
                </c:pt>
                <c:pt idx="3">
                  <c:v>4th Qtr</c:v>
                </c:pt>
              </c:strCache>
            </c:strRef>
          </c:cat>
          <c:val>
            <c:numRef>
              <c:f>Sheet1!$B$2:$B$5</c:f>
              <c:numCache>
                <c:formatCode>General</c:formatCode>
                <c:ptCount val="4"/>
                <c:pt idx="0">
                  <c:v>8.2000000000000011</c:v>
                </c:pt>
                <c:pt idx="1">
                  <c:v>3.2</c:v>
                </c:pt>
                <c:pt idx="2">
                  <c:v>1.4</c:v>
                </c:pt>
                <c:pt idx="3">
                  <c:v>1.2</c:v>
                </c:pt>
              </c:numCache>
            </c:numRef>
          </c:val>
        </c:ser>
        <c:dLbls>
          <c:showLegendKey val="0"/>
          <c:showVal val="0"/>
          <c:showCatName val="0"/>
          <c:showSerName val="0"/>
          <c:showPercent val="0"/>
          <c:showBubbleSize val="0"/>
          <c:showLeaderLines val="1"/>
        </c:dLbls>
        <c:firstSliceAng val="0"/>
      </c:pieChart>
      <c:spPr>
        <a:noFill/>
        <a:ln w="25398">
          <a:noFill/>
        </a:ln>
      </c:spPr>
    </c:plotArea>
    <c:legend>
      <c:legendPos val="r"/>
      <c:overlay val="0"/>
    </c:legend>
    <c:plotVisOnly val="1"/>
    <c:dispBlanksAs val="zero"/>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71485312"/>
        <c:axId val="71486848"/>
      </c:barChart>
      <c:catAx>
        <c:axId val="71485312"/>
        <c:scaling>
          <c:orientation val="minMax"/>
        </c:scaling>
        <c:delete val="0"/>
        <c:axPos val="b"/>
        <c:numFmt formatCode="General" sourceLinked="1"/>
        <c:majorTickMark val="out"/>
        <c:minorTickMark val="none"/>
        <c:tickLblPos val="nextTo"/>
        <c:crossAx val="71486848"/>
        <c:crosses val="autoZero"/>
        <c:auto val="1"/>
        <c:lblAlgn val="ctr"/>
        <c:lblOffset val="100"/>
        <c:noMultiLvlLbl val="0"/>
      </c:catAx>
      <c:valAx>
        <c:axId val="71486848"/>
        <c:scaling>
          <c:orientation val="minMax"/>
        </c:scaling>
        <c:delete val="0"/>
        <c:axPos val="l"/>
        <c:majorGridlines/>
        <c:numFmt formatCode="General" sourceLinked="1"/>
        <c:majorTickMark val="out"/>
        <c:minorTickMark val="none"/>
        <c:tickLblPos val="nextTo"/>
        <c:crossAx val="71485312"/>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AB4BF-96CA-4031-9C3F-761EBE3D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ucc_thesis_template_2015_2.dotx</Template>
  <TotalTime>26</TotalTime>
  <Pages>20</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10701</CharactersWithSpaces>
  <SharedDoc>false</SharedDoc>
  <HLinks>
    <vt:vector size="84" baseType="variant">
      <vt:variant>
        <vt:i4>1310770</vt:i4>
      </vt:variant>
      <vt:variant>
        <vt:i4>80</vt:i4>
      </vt:variant>
      <vt:variant>
        <vt:i4>0</vt:i4>
      </vt:variant>
      <vt:variant>
        <vt:i4>5</vt:i4>
      </vt:variant>
      <vt:variant>
        <vt:lpwstr/>
      </vt:variant>
      <vt:variant>
        <vt:lpwstr>_Toc416388893</vt:lpwstr>
      </vt:variant>
      <vt:variant>
        <vt:i4>1310770</vt:i4>
      </vt:variant>
      <vt:variant>
        <vt:i4>74</vt:i4>
      </vt:variant>
      <vt:variant>
        <vt:i4>0</vt:i4>
      </vt:variant>
      <vt:variant>
        <vt:i4>5</vt:i4>
      </vt:variant>
      <vt:variant>
        <vt:lpwstr/>
      </vt:variant>
      <vt:variant>
        <vt:lpwstr>_Toc416388892</vt:lpwstr>
      </vt:variant>
      <vt:variant>
        <vt:i4>1310770</vt:i4>
      </vt:variant>
      <vt:variant>
        <vt:i4>68</vt:i4>
      </vt:variant>
      <vt:variant>
        <vt:i4>0</vt:i4>
      </vt:variant>
      <vt:variant>
        <vt:i4>5</vt:i4>
      </vt:variant>
      <vt:variant>
        <vt:lpwstr/>
      </vt:variant>
      <vt:variant>
        <vt:lpwstr>_Toc416388891</vt:lpwstr>
      </vt:variant>
      <vt:variant>
        <vt:i4>1310770</vt:i4>
      </vt:variant>
      <vt:variant>
        <vt:i4>62</vt:i4>
      </vt:variant>
      <vt:variant>
        <vt:i4>0</vt:i4>
      </vt:variant>
      <vt:variant>
        <vt:i4>5</vt:i4>
      </vt:variant>
      <vt:variant>
        <vt:lpwstr/>
      </vt:variant>
      <vt:variant>
        <vt:lpwstr>_Toc416388890</vt:lpwstr>
      </vt:variant>
      <vt:variant>
        <vt:i4>1376306</vt:i4>
      </vt:variant>
      <vt:variant>
        <vt:i4>56</vt:i4>
      </vt:variant>
      <vt:variant>
        <vt:i4>0</vt:i4>
      </vt:variant>
      <vt:variant>
        <vt:i4>5</vt:i4>
      </vt:variant>
      <vt:variant>
        <vt:lpwstr/>
      </vt:variant>
      <vt:variant>
        <vt:lpwstr>_Toc416388889</vt:lpwstr>
      </vt:variant>
      <vt:variant>
        <vt:i4>1376306</vt:i4>
      </vt:variant>
      <vt:variant>
        <vt:i4>50</vt:i4>
      </vt:variant>
      <vt:variant>
        <vt:i4>0</vt:i4>
      </vt:variant>
      <vt:variant>
        <vt:i4>5</vt:i4>
      </vt:variant>
      <vt:variant>
        <vt:lpwstr/>
      </vt:variant>
      <vt:variant>
        <vt:lpwstr>_Toc416388888</vt:lpwstr>
      </vt:variant>
      <vt:variant>
        <vt:i4>1376306</vt:i4>
      </vt:variant>
      <vt:variant>
        <vt:i4>44</vt:i4>
      </vt:variant>
      <vt:variant>
        <vt:i4>0</vt:i4>
      </vt:variant>
      <vt:variant>
        <vt:i4>5</vt:i4>
      </vt:variant>
      <vt:variant>
        <vt:lpwstr/>
      </vt:variant>
      <vt:variant>
        <vt:lpwstr>_Toc416388887</vt:lpwstr>
      </vt:variant>
      <vt:variant>
        <vt:i4>1376306</vt:i4>
      </vt:variant>
      <vt:variant>
        <vt:i4>38</vt:i4>
      </vt:variant>
      <vt:variant>
        <vt:i4>0</vt:i4>
      </vt:variant>
      <vt:variant>
        <vt:i4>5</vt:i4>
      </vt:variant>
      <vt:variant>
        <vt:lpwstr/>
      </vt:variant>
      <vt:variant>
        <vt:lpwstr>_Toc416388886</vt:lpwstr>
      </vt:variant>
      <vt:variant>
        <vt:i4>1376306</vt:i4>
      </vt:variant>
      <vt:variant>
        <vt:i4>32</vt:i4>
      </vt:variant>
      <vt:variant>
        <vt:i4>0</vt:i4>
      </vt:variant>
      <vt:variant>
        <vt:i4>5</vt:i4>
      </vt:variant>
      <vt:variant>
        <vt:lpwstr/>
      </vt:variant>
      <vt:variant>
        <vt:lpwstr>_Toc416388885</vt:lpwstr>
      </vt:variant>
      <vt:variant>
        <vt:i4>1376306</vt:i4>
      </vt:variant>
      <vt:variant>
        <vt:i4>26</vt:i4>
      </vt:variant>
      <vt:variant>
        <vt:i4>0</vt:i4>
      </vt:variant>
      <vt:variant>
        <vt:i4>5</vt:i4>
      </vt:variant>
      <vt:variant>
        <vt:lpwstr/>
      </vt:variant>
      <vt:variant>
        <vt:lpwstr>_Toc416388884</vt:lpwstr>
      </vt:variant>
      <vt:variant>
        <vt:i4>1376306</vt:i4>
      </vt:variant>
      <vt:variant>
        <vt:i4>20</vt:i4>
      </vt:variant>
      <vt:variant>
        <vt:i4>0</vt:i4>
      </vt:variant>
      <vt:variant>
        <vt:i4>5</vt:i4>
      </vt:variant>
      <vt:variant>
        <vt:lpwstr/>
      </vt:variant>
      <vt:variant>
        <vt:lpwstr>_Toc416388883</vt:lpwstr>
      </vt:variant>
      <vt:variant>
        <vt:i4>1376306</vt:i4>
      </vt:variant>
      <vt:variant>
        <vt:i4>14</vt:i4>
      </vt:variant>
      <vt:variant>
        <vt:i4>0</vt:i4>
      </vt:variant>
      <vt:variant>
        <vt:i4>5</vt:i4>
      </vt:variant>
      <vt:variant>
        <vt:lpwstr/>
      </vt:variant>
      <vt:variant>
        <vt:lpwstr>_Toc416388882</vt:lpwstr>
      </vt:variant>
      <vt:variant>
        <vt:i4>1376306</vt:i4>
      </vt:variant>
      <vt:variant>
        <vt:i4>8</vt:i4>
      </vt:variant>
      <vt:variant>
        <vt:i4>0</vt:i4>
      </vt:variant>
      <vt:variant>
        <vt:i4>5</vt:i4>
      </vt:variant>
      <vt:variant>
        <vt:lpwstr/>
      </vt:variant>
      <vt:variant>
        <vt:lpwstr>_Toc416388881</vt:lpwstr>
      </vt:variant>
      <vt:variant>
        <vt:i4>1376306</vt:i4>
      </vt:variant>
      <vt:variant>
        <vt:i4>2</vt:i4>
      </vt:variant>
      <vt:variant>
        <vt:i4>0</vt:i4>
      </vt:variant>
      <vt:variant>
        <vt:i4>5</vt:i4>
      </vt:variant>
      <vt:variant>
        <vt:lpwstr/>
      </vt:variant>
      <vt:variant>
        <vt:lpwstr>_Toc416388880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116</cp:revision>
  <cp:lastPrinted>2015-06-22T13:25:00Z</cp:lastPrinted>
  <dcterms:created xsi:type="dcterms:W3CDTF">2015-10-16T11:25:00Z</dcterms:created>
  <dcterms:modified xsi:type="dcterms:W3CDTF">2018-06-20T08:39:00Z</dcterms:modified>
</cp:coreProperties>
</file>